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Look w:val="04A0" w:firstRow="1" w:lastRow="0" w:firstColumn="1" w:lastColumn="0" w:noHBand="0" w:noVBand="1"/>
      </w:tblPr>
      <w:tblGrid>
        <w:gridCol w:w="5395"/>
        <w:gridCol w:w="5395"/>
      </w:tblGrid>
      <w:tr w:rsidR="001D78B9" w14:paraId="22B30EC7" w14:textId="77777777" w:rsidTr="00216DB3">
        <w:trPr>
          <w:trHeight w:val="1605"/>
        </w:trPr>
        <w:tc>
          <w:tcPr>
            <w:tcW w:w="10790" w:type="dxa"/>
            <w:gridSpan w:val="2"/>
            <w:vAlign w:val="center"/>
          </w:tcPr>
          <w:p w14:paraId="43CCCBCB" w14:textId="222F6FD7" w:rsidR="001D78B9" w:rsidRDefault="005229FF" w:rsidP="00216DB3">
            <w:pPr>
              <w:pStyle w:val="Heading1"/>
            </w:pPr>
            <w:r>
              <w:t xml:space="preserve">        Prime Number Generator and checker </w:t>
            </w:r>
          </w:p>
        </w:tc>
      </w:tr>
      <w:tr w:rsidR="00637B83" w14:paraId="2E1825C7" w14:textId="77777777" w:rsidTr="00216DB3">
        <w:trPr>
          <w:trHeight w:val="11259"/>
        </w:trPr>
        <w:tc>
          <w:tcPr>
            <w:tcW w:w="10790" w:type="dxa"/>
            <w:gridSpan w:val="2"/>
            <w:vAlign w:val="center"/>
          </w:tcPr>
          <w:p w14:paraId="4A4AAE93" w14:textId="77777777" w:rsidR="00637B83" w:rsidRDefault="00637B83" w:rsidP="00216DB3">
            <w:pPr>
              <w:jc w:val="center"/>
            </w:pPr>
            <w:r w:rsidRPr="00875863">
              <w:rPr>
                <w:noProof/>
                <w:lang w:eastAsia="en-AU"/>
              </w:rPr>
              <mc:AlternateContent>
                <mc:Choice Requires="wps">
                  <w:drawing>
                    <wp:inline distT="0" distB="0" distL="0" distR="0" wp14:anchorId="02753510" wp14:editId="658169CC">
                      <wp:extent cx="6091200" cy="6094800"/>
                      <wp:effectExtent l="0" t="0" r="5080" b="1270"/>
                      <wp:docPr id="21"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091200" cy="6094800"/>
                              </a:xfrm>
                              <a:custGeom>
                                <a:avLst/>
                                <a:gdLst/>
                                <a:ahLst/>
                                <a:cxnLst>
                                  <a:cxn ang="0">
                                    <a:pos x="wd2" y="hd2"/>
                                  </a:cxn>
                                  <a:cxn ang="5400000">
                                    <a:pos x="wd2" y="hd2"/>
                                  </a:cxn>
                                  <a:cxn ang="10800000">
                                    <a:pos x="wd2" y="hd2"/>
                                  </a:cxn>
                                  <a:cxn ang="16200000">
                                    <a:pos x="wd2" y="hd2"/>
                                  </a:cxn>
                                </a:cxnLst>
                                <a:rect l="0" t="0" r="r" b="b"/>
                                <a:pathLst>
                                  <a:path w="21600" h="21600" extrusionOk="0">
                                    <a:moveTo>
                                      <a:pt x="13049" y="221"/>
                                    </a:moveTo>
                                    <a:lnTo>
                                      <a:pt x="185" y="12839"/>
                                    </a:lnTo>
                                    <a:cubicBezTo>
                                      <a:pt x="212" y="12983"/>
                                      <a:pt x="243" y="13123"/>
                                      <a:pt x="275" y="13263"/>
                                    </a:cubicBezTo>
                                    <a:lnTo>
                                      <a:pt x="13072" y="225"/>
                                    </a:lnTo>
                                    <a:cubicBezTo>
                                      <a:pt x="13063" y="225"/>
                                      <a:pt x="13058" y="225"/>
                                      <a:pt x="13049" y="221"/>
                                    </a:cubicBezTo>
                                    <a:close/>
                                    <a:moveTo>
                                      <a:pt x="14603" y="671"/>
                                    </a:moveTo>
                                    <a:lnTo>
                                      <a:pt x="612" y="14424"/>
                                    </a:lnTo>
                                    <a:cubicBezTo>
                                      <a:pt x="657" y="14546"/>
                                      <a:pt x="702" y="14667"/>
                                      <a:pt x="752" y="14789"/>
                                    </a:cubicBezTo>
                                    <a:lnTo>
                                      <a:pt x="14630" y="680"/>
                                    </a:lnTo>
                                    <a:cubicBezTo>
                                      <a:pt x="14621" y="680"/>
                                      <a:pt x="14612" y="675"/>
                                      <a:pt x="14603" y="671"/>
                                    </a:cubicBezTo>
                                    <a:close/>
                                    <a:moveTo>
                                      <a:pt x="15976" y="1297"/>
                                    </a:moveTo>
                                    <a:lnTo>
                                      <a:pt x="1225" y="15824"/>
                                    </a:lnTo>
                                    <a:cubicBezTo>
                                      <a:pt x="1279" y="15932"/>
                                      <a:pt x="1337" y="16036"/>
                                      <a:pt x="1396" y="16139"/>
                                    </a:cubicBezTo>
                                    <a:lnTo>
                                      <a:pt x="16008" y="1310"/>
                                    </a:lnTo>
                                    <a:cubicBezTo>
                                      <a:pt x="15998" y="1310"/>
                                      <a:pt x="15985" y="1301"/>
                                      <a:pt x="15976" y="1297"/>
                                    </a:cubicBezTo>
                                    <a:close/>
                                    <a:moveTo>
                                      <a:pt x="9136" y="122"/>
                                    </a:moveTo>
                                    <a:lnTo>
                                      <a:pt x="176" y="8846"/>
                                    </a:lnTo>
                                    <a:cubicBezTo>
                                      <a:pt x="140" y="9044"/>
                                      <a:pt x="108" y="9247"/>
                                      <a:pt x="81" y="9449"/>
                                    </a:cubicBezTo>
                                    <a:lnTo>
                                      <a:pt x="9172" y="113"/>
                                    </a:lnTo>
                                    <a:cubicBezTo>
                                      <a:pt x="9163" y="117"/>
                                      <a:pt x="9150" y="117"/>
                                      <a:pt x="9136" y="122"/>
                                    </a:cubicBezTo>
                                    <a:close/>
                                    <a:moveTo>
                                      <a:pt x="11266" y="0"/>
                                    </a:moveTo>
                                    <a:lnTo>
                                      <a:pt x="0" y="11021"/>
                                    </a:lnTo>
                                    <a:cubicBezTo>
                                      <a:pt x="5" y="11187"/>
                                      <a:pt x="9" y="11354"/>
                                      <a:pt x="23" y="11520"/>
                                    </a:cubicBezTo>
                                    <a:lnTo>
                                      <a:pt x="11293" y="0"/>
                                    </a:lnTo>
                                    <a:cubicBezTo>
                                      <a:pt x="11280" y="0"/>
                                      <a:pt x="11275" y="0"/>
                                      <a:pt x="11266" y="0"/>
                                    </a:cubicBezTo>
                                    <a:close/>
                                    <a:moveTo>
                                      <a:pt x="6191" y="1031"/>
                                    </a:moveTo>
                                    <a:lnTo>
                                      <a:pt x="1193" y="5861"/>
                                    </a:lnTo>
                                    <a:cubicBezTo>
                                      <a:pt x="1054" y="6132"/>
                                      <a:pt x="923" y="6406"/>
                                      <a:pt x="811" y="6690"/>
                                    </a:cubicBezTo>
                                    <a:lnTo>
                                      <a:pt x="6362" y="950"/>
                                    </a:lnTo>
                                    <a:cubicBezTo>
                                      <a:pt x="6304" y="977"/>
                                      <a:pt x="6245" y="999"/>
                                      <a:pt x="6191" y="1031"/>
                                    </a:cubicBezTo>
                                    <a:close/>
                                    <a:moveTo>
                                      <a:pt x="17196" y="2071"/>
                                    </a:moveTo>
                                    <a:lnTo>
                                      <a:pt x="1990" y="17071"/>
                                    </a:lnTo>
                                    <a:cubicBezTo>
                                      <a:pt x="2058" y="17161"/>
                                      <a:pt x="2121" y="17256"/>
                                      <a:pt x="2188" y="17346"/>
                                    </a:cubicBezTo>
                                    <a:lnTo>
                                      <a:pt x="17237" y="2098"/>
                                    </a:lnTo>
                                    <a:cubicBezTo>
                                      <a:pt x="17223" y="2089"/>
                                      <a:pt x="17210" y="2080"/>
                                      <a:pt x="17196" y="2071"/>
                                    </a:cubicBezTo>
                                    <a:close/>
                                    <a:moveTo>
                                      <a:pt x="21285" y="8045"/>
                                    </a:moveTo>
                                    <a:lnTo>
                                      <a:pt x="8002" y="21267"/>
                                    </a:lnTo>
                                    <a:cubicBezTo>
                                      <a:pt x="8033" y="21276"/>
                                      <a:pt x="8069" y="21285"/>
                                      <a:pt x="8101" y="21294"/>
                                    </a:cubicBezTo>
                                    <a:lnTo>
                                      <a:pt x="21285" y="8049"/>
                                    </a:lnTo>
                                    <a:cubicBezTo>
                                      <a:pt x="21285" y="8049"/>
                                      <a:pt x="21285" y="8045"/>
                                      <a:pt x="21285" y="8045"/>
                                    </a:cubicBezTo>
                                    <a:close/>
                                    <a:moveTo>
                                      <a:pt x="21591" y="9742"/>
                                    </a:moveTo>
                                    <a:lnTo>
                                      <a:pt x="9690" y="21577"/>
                                    </a:lnTo>
                                    <a:cubicBezTo>
                                      <a:pt x="9731" y="21582"/>
                                      <a:pt x="9771" y="21582"/>
                                      <a:pt x="9812" y="21586"/>
                                    </a:cubicBezTo>
                                    <a:lnTo>
                                      <a:pt x="21591" y="9747"/>
                                    </a:lnTo>
                                    <a:cubicBezTo>
                                      <a:pt x="21591" y="9747"/>
                                      <a:pt x="21591" y="9747"/>
                                      <a:pt x="21591" y="9742"/>
                                    </a:cubicBezTo>
                                    <a:close/>
                                    <a:moveTo>
                                      <a:pt x="18286" y="2980"/>
                                    </a:moveTo>
                                    <a:lnTo>
                                      <a:pt x="2895" y="18183"/>
                                    </a:lnTo>
                                    <a:cubicBezTo>
                                      <a:pt x="2967" y="18264"/>
                                      <a:pt x="3044" y="18341"/>
                                      <a:pt x="3120" y="18417"/>
                                    </a:cubicBezTo>
                                    <a:lnTo>
                                      <a:pt x="18331" y="3021"/>
                                    </a:lnTo>
                                    <a:cubicBezTo>
                                      <a:pt x="18313" y="3007"/>
                                      <a:pt x="18299" y="2994"/>
                                      <a:pt x="18286" y="2980"/>
                                    </a:cubicBezTo>
                                    <a:close/>
                                    <a:moveTo>
                                      <a:pt x="11676" y="21600"/>
                                    </a:moveTo>
                                    <a:cubicBezTo>
                                      <a:pt x="11721" y="21595"/>
                                      <a:pt x="11770" y="21595"/>
                                      <a:pt x="11815" y="21591"/>
                                    </a:cubicBezTo>
                                    <a:lnTo>
                                      <a:pt x="21600" y="11745"/>
                                    </a:lnTo>
                                    <a:cubicBezTo>
                                      <a:pt x="21600" y="11741"/>
                                      <a:pt x="21600" y="11741"/>
                                      <a:pt x="21600" y="11736"/>
                                    </a:cubicBezTo>
                                    <a:lnTo>
                                      <a:pt x="11676" y="21600"/>
                                    </a:lnTo>
                                    <a:close/>
                                    <a:moveTo>
                                      <a:pt x="14368" y="21037"/>
                                    </a:moveTo>
                                    <a:lnTo>
                                      <a:pt x="21073" y="14284"/>
                                    </a:lnTo>
                                    <a:cubicBezTo>
                                      <a:pt x="21078" y="14275"/>
                                      <a:pt x="21078" y="14266"/>
                                      <a:pt x="21082" y="14262"/>
                                    </a:cubicBezTo>
                                    <a:lnTo>
                                      <a:pt x="14188" y="21100"/>
                                    </a:lnTo>
                                    <a:cubicBezTo>
                                      <a:pt x="14247" y="21078"/>
                                      <a:pt x="14305" y="21060"/>
                                      <a:pt x="14368" y="21037"/>
                                    </a:cubicBezTo>
                                    <a:close/>
                                    <a:moveTo>
                                      <a:pt x="19263" y="4043"/>
                                    </a:moveTo>
                                    <a:lnTo>
                                      <a:pt x="4021" y="19232"/>
                                    </a:lnTo>
                                    <a:cubicBezTo>
                                      <a:pt x="4044" y="19250"/>
                                      <a:pt x="4066" y="19268"/>
                                      <a:pt x="4089" y="19282"/>
                                    </a:cubicBezTo>
                                    <a:lnTo>
                                      <a:pt x="19272" y="4052"/>
                                    </a:lnTo>
                                    <a:cubicBezTo>
                                      <a:pt x="19268" y="4052"/>
                                      <a:pt x="19263" y="4047"/>
                                      <a:pt x="19263" y="4043"/>
                                    </a:cubicBezTo>
                                    <a:close/>
                                    <a:moveTo>
                                      <a:pt x="20771" y="6550"/>
                                    </a:moveTo>
                                    <a:lnTo>
                                      <a:pt x="6516" y="20745"/>
                                    </a:lnTo>
                                    <a:cubicBezTo>
                                      <a:pt x="6543" y="20758"/>
                                      <a:pt x="6574" y="20772"/>
                                      <a:pt x="6601" y="20785"/>
                                    </a:cubicBezTo>
                                    <a:lnTo>
                                      <a:pt x="20776" y="6559"/>
                                    </a:lnTo>
                                    <a:cubicBezTo>
                                      <a:pt x="20771" y="6555"/>
                                      <a:pt x="20771" y="6555"/>
                                      <a:pt x="20771" y="6550"/>
                                    </a:cubicBezTo>
                                    <a:close/>
                                    <a:moveTo>
                                      <a:pt x="20092" y="5222"/>
                                    </a:moveTo>
                                    <a:lnTo>
                                      <a:pt x="5196" y="20065"/>
                                    </a:lnTo>
                                    <a:cubicBezTo>
                                      <a:pt x="5223" y="20078"/>
                                      <a:pt x="5246" y="20096"/>
                                      <a:pt x="5273" y="20110"/>
                                    </a:cubicBezTo>
                                    <a:lnTo>
                                      <a:pt x="20096" y="5236"/>
                                    </a:lnTo>
                                    <a:cubicBezTo>
                                      <a:pt x="20092" y="5231"/>
                                      <a:pt x="20092" y="5227"/>
                                      <a:pt x="20092" y="5222"/>
                                    </a:cubicBezTo>
                                    <a:close/>
                                  </a:path>
                                </a:pathLst>
                              </a:custGeom>
                              <a:gradFill flip="none" rotWithShape="1">
                                <a:gsLst>
                                  <a:gs pos="0">
                                    <a:schemeClr val="accent2"/>
                                  </a:gs>
                                  <a:gs pos="100000">
                                    <a:schemeClr val="accent3"/>
                                  </a:gs>
                                </a:gsLst>
                                <a:lin ang="0" scaled="1"/>
                                <a:tileRect/>
                              </a:gradFill>
                              <a:ln w="12700">
                                <a:miter lim="400000"/>
                              </a:ln>
                            </wps:spPr>
                            <wps:bodyPr lIns="38100" tIns="38100" rIns="38100" bIns="38100" anchor="ctr"/>
                          </wps:wsp>
                        </a:graphicData>
                      </a:graphic>
                    </wp:inline>
                  </w:drawing>
                </mc:Choice>
                <mc:Fallback>
                  <w:pict>
                    <v:shape w14:anchorId="440DA86D" id="Shape" o:spid="_x0000_s1026" alt="&quot;&quot;" style="width:479.6pt;height:479.9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" path="m13049,221l185,12839v27,144,58,284,90,424l13072,225v-9,,-14,,-23,-4xm14603,671l612,14424v45,122,90,243,140,365l14630,680v-9,,-18,-5,-27,-9xm15976,1297l1225,15824v54,108,112,212,171,315l16008,1310v-10,,-23,-9,-32,-13xm9136,122l176,8846v-36,198,-68,401,-95,603l9172,113v-9,4,-22,4,-36,9xm11266,l,11021v5,166,9,333,23,499l11293,v-13,,-18,,-27,xm6191,1031l1193,5861v-139,271,-270,545,-382,829l6362,950v-58,27,-117,49,-171,81xm17196,2071l1990,17071v68,90,131,185,198,275l17237,2098v-14,-9,-27,-18,-41,-27xm21285,8045l8002,21267v31,9,67,18,99,27l21285,8049v,,,-4,,-4xm21591,9742l9690,21577v41,5,81,5,122,9l21591,9747v,,,,,-5xm18286,2980l2895,18183v72,81,149,158,225,234l18331,3021v-18,-14,-32,-27,-45,-41xm11676,21600v45,-5,94,-5,139,-9l21600,11745v,-4,,-4,,-9l11676,21600xm14368,21037r6705,-6753c21078,14275,21078,14266,21082,14262r-6894,6838c14247,21078,14305,21060,14368,21037xm19263,4043l4021,19232v23,18,45,36,68,50l19272,4052v-4,,-9,-5,-9,-9xm20771,6550l6516,20745v27,13,58,27,85,40l20776,6559v-5,-4,-5,-4,-5,-9xm20092,5222l5196,20065v27,13,50,31,77,45l20096,5236v-4,-5,-4,-9,-4,-14xe" fillcolor="#ff1571 [3205]" stroked="f" strokeweight="1pt">
                      <v:fill color2="#fdc082 [3206]" rotate="t" angle="90" focus="100%" type="gradient"/>
                      <v:stroke miterlimit="4" joinstyle="miter"/>
                      <v:path arrowok="t" o:extrusionok="f" o:connecttype="custom" o:connectlocs="3045600,3047400;3045600,3047400;3045600,3047400;3045600,3047400" o:connectangles="0,90,180,270"/>
                      <w10:anchorlock/>
                    </v:shape>
                  </w:pict>
                </mc:Fallback>
              </mc:AlternateContent>
            </w:r>
          </w:p>
        </w:tc>
      </w:tr>
      <w:tr w:rsidR="00A81248" w14:paraId="10A6FF04" w14:textId="77777777" w:rsidTr="00216DB3">
        <w:trPr>
          <w:trHeight w:val="1004"/>
        </w:trPr>
        <w:tc>
          <w:tcPr>
            <w:tcW w:w="5395" w:type="dxa"/>
            <w:vAlign w:val="center"/>
          </w:tcPr>
          <w:p w14:paraId="6E85D157" w14:textId="5CDDC507" w:rsidR="00A81248" w:rsidRDefault="00A81248" w:rsidP="00216DB3">
            <w:pPr>
              <w:pStyle w:val="Heading2"/>
            </w:pPr>
          </w:p>
        </w:tc>
        <w:tc>
          <w:tcPr>
            <w:tcW w:w="5395" w:type="dxa"/>
            <w:vAlign w:val="center"/>
          </w:tcPr>
          <w:p w14:paraId="1EBCE73A" w14:textId="6FF648E1" w:rsidR="00637B83" w:rsidRDefault="00637B83" w:rsidP="00216DB3">
            <w:pPr>
              <w:pStyle w:val="Heading2"/>
            </w:pPr>
          </w:p>
          <w:p w14:paraId="4FFF4FD8" w14:textId="2177055E" w:rsidR="00A81248" w:rsidRDefault="00A81248" w:rsidP="00216DB3">
            <w:pPr>
              <w:pStyle w:val="Heading2"/>
            </w:pPr>
          </w:p>
        </w:tc>
      </w:tr>
    </w:tbl>
    <w:p w14:paraId="09E46A26" w14:textId="52DEAF9C" w:rsidR="000F0731" w:rsidRDefault="005229FF" w:rsidP="005A2DF7">
      <w:r>
        <w:rPr>
          <w:noProof/>
        </w:rPr>
        <mc:AlternateContent>
          <mc:Choice Requires="wpg">
            <w:drawing>
              <wp:anchor distT="0" distB="0" distL="114300" distR="114300" simplePos="0" relativeHeight="251669504" behindDoc="1" locked="0" layoutInCell="1" allowOverlap="1" wp14:anchorId="30C49FCA" wp14:editId="2B8B333F">
                <wp:simplePos x="0" y="0"/>
                <wp:positionH relativeFrom="column">
                  <wp:posOffset>292100</wp:posOffset>
                </wp:positionH>
                <wp:positionV relativeFrom="paragraph">
                  <wp:posOffset>175895</wp:posOffset>
                </wp:positionV>
                <wp:extent cx="6791960" cy="8465820"/>
                <wp:effectExtent l="0" t="0" r="8890" b="0"/>
                <wp:wrapNone/>
                <wp:docPr id="6" name="Group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791960" cy="8465820"/>
                          <a:chOff x="0" y="0"/>
                          <a:chExt cx="6791961" cy="8465820"/>
                        </a:xfrm>
                      </wpg:grpSpPr>
                      <wps:wsp>
                        <wps:cNvPr id="20" name="Shape"/>
                        <wps:cNvSpPr/>
                        <wps:spPr>
                          <a:xfrm>
                            <a:off x="0" y="0"/>
                            <a:ext cx="3500121" cy="3543300"/>
                          </a:xfrm>
                          <a:custGeom>
                            <a:avLst/>
                            <a:gdLst/>
                            <a:ahLst/>
                            <a:cxnLst>
                              <a:cxn ang="0">
                                <a:pos x="wd2" y="hd2"/>
                              </a:cxn>
                              <a:cxn ang="5400000">
                                <a:pos x="wd2" y="hd2"/>
                              </a:cxn>
                              <a:cxn ang="10800000">
                                <a:pos x="wd2" y="hd2"/>
                              </a:cxn>
                              <a:cxn ang="16200000">
                                <a:pos x="wd2" y="hd2"/>
                              </a:cxn>
                            </a:cxnLst>
                            <a:rect l="0" t="0" r="r" b="b"/>
                            <a:pathLst>
                              <a:path w="21600" h="21600" extrusionOk="0">
                                <a:moveTo>
                                  <a:pt x="0" y="7161"/>
                                </a:moveTo>
                                <a:lnTo>
                                  <a:pt x="0" y="7649"/>
                                </a:lnTo>
                                <a:lnTo>
                                  <a:pt x="7493" y="0"/>
                                </a:lnTo>
                                <a:lnTo>
                                  <a:pt x="0" y="7161"/>
                                </a:lnTo>
                                <a:close/>
                                <a:moveTo>
                                  <a:pt x="0" y="11133"/>
                                </a:moveTo>
                                <a:lnTo>
                                  <a:pt x="0" y="11636"/>
                                </a:lnTo>
                                <a:lnTo>
                                  <a:pt x="11521" y="0"/>
                                </a:lnTo>
                                <a:lnTo>
                                  <a:pt x="0" y="11133"/>
                                </a:lnTo>
                                <a:close/>
                                <a:moveTo>
                                  <a:pt x="0" y="9143"/>
                                </a:moveTo>
                                <a:lnTo>
                                  <a:pt x="0" y="9639"/>
                                </a:lnTo>
                                <a:lnTo>
                                  <a:pt x="9507" y="0"/>
                                </a:lnTo>
                                <a:lnTo>
                                  <a:pt x="0" y="9143"/>
                                </a:lnTo>
                                <a:close/>
                                <a:moveTo>
                                  <a:pt x="0" y="3205"/>
                                </a:moveTo>
                                <a:lnTo>
                                  <a:pt x="0" y="3639"/>
                                </a:lnTo>
                                <a:lnTo>
                                  <a:pt x="3456" y="0"/>
                                </a:lnTo>
                                <a:lnTo>
                                  <a:pt x="0" y="3205"/>
                                </a:lnTo>
                                <a:close/>
                                <a:moveTo>
                                  <a:pt x="0" y="5179"/>
                                </a:moveTo>
                                <a:lnTo>
                                  <a:pt x="0" y="5652"/>
                                </a:lnTo>
                                <a:lnTo>
                                  <a:pt x="5471" y="8"/>
                                </a:lnTo>
                                <a:lnTo>
                                  <a:pt x="0" y="5179"/>
                                </a:lnTo>
                                <a:close/>
                                <a:moveTo>
                                  <a:pt x="0" y="1262"/>
                                </a:moveTo>
                                <a:lnTo>
                                  <a:pt x="0" y="1603"/>
                                </a:lnTo>
                                <a:lnTo>
                                  <a:pt x="1442" y="0"/>
                                </a:lnTo>
                                <a:lnTo>
                                  <a:pt x="0" y="1262"/>
                                </a:lnTo>
                                <a:close/>
                                <a:moveTo>
                                  <a:pt x="0" y="19092"/>
                                </a:moveTo>
                                <a:lnTo>
                                  <a:pt x="0" y="19610"/>
                                </a:lnTo>
                                <a:lnTo>
                                  <a:pt x="19594" y="0"/>
                                </a:lnTo>
                                <a:lnTo>
                                  <a:pt x="0" y="19092"/>
                                </a:lnTo>
                                <a:close/>
                                <a:moveTo>
                                  <a:pt x="0" y="21081"/>
                                </a:moveTo>
                                <a:lnTo>
                                  <a:pt x="0" y="21600"/>
                                </a:lnTo>
                                <a:lnTo>
                                  <a:pt x="21600" y="0"/>
                                </a:lnTo>
                                <a:lnTo>
                                  <a:pt x="0" y="21081"/>
                                </a:lnTo>
                                <a:close/>
                                <a:moveTo>
                                  <a:pt x="0" y="15112"/>
                                </a:moveTo>
                                <a:lnTo>
                                  <a:pt x="0" y="15623"/>
                                </a:lnTo>
                                <a:lnTo>
                                  <a:pt x="15557" y="0"/>
                                </a:lnTo>
                                <a:lnTo>
                                  <a:pt x="0" y="15112"/>
                                </a:lnTo>
                                <a:close/>
                                <a:moveTo>
                                  <a:pt x="0" y="17102"/>
                                </a:moveTo>
                                <a:lnTo>
                                  <a:pt x="0" y="17621"/>
                                </a:lnTo>
                                <a:lnTo>
                                  <a:pt x="17572" y="0"/>
                                </a:lnTo>
                                <a:lnTo>
                                  <a:pt x="0" y="17102"/>
                                </a:lnTo>
                                <a:close/>
                                <a:moveTo>
                                  <a:pt x="0" y="13123"/>
                                </a:moveTo>
                                <a:lnTo>
                                  <a:pt x="0" y="13634"/>
                                </a:lnTo>
                                <a:lnTo>
                                  <a:pt x="13543" y="0"/>
                                </a:lnTo>
                                <a:lnTo>
                                  <a:pt x="0" y="13123"/>
                                </a:lnTo>
                                <a:close/>
                              </a:path>
                            </a:pathLst>
                          </a:custGeom>
                          <a:gradFill>
                            <a:gsLst>
                              <a:gs pos="0">
                                <a:schemeClr val="accent2"/>
                              </a:gs>
                              <a:gs pos="100000">
                                <a:schemeClr val="accent3"/>
                              </a:gs>
                            </a:gsLst>
                            <a:lin ang="0" scaled="1"/>
                          </a:gradFill>
                          <a:ln w="12700">
                            <a:miter lim="400000"/>
                          </a:ln>
                        </wps:spPr>
                        <wps:bodyPr lIns="38100" tIns="38100" rIns="38100" bIns="38100" anchor="ctr"/>
                      </wps:wsp>
                      <wps:wsp>
                        <wps:cNvPr id="11" name="Shape"/>
                        <wps:cNvSpPr/>
                        <wps:spPr>
                          <a:xfrm rot="10800000">
                            <a:off x="3291840" y="4922520"/>
                            <a:ext cx="3500121" cy="3543300"/>
                          </a:xfrm>
                          <a:custGeom>
                            <a:avLst/>
                            <a:gdLst/>
                            <a:ahLst/>
                            <a:cxnLst>
                              <a:cxn ang="0">
                                <a:pos x="wd2" y="hd2"/>
                              </a:cxn>
                              <a:cxn ang="5400000">
                                <a:pos x="wd2" y="hd2"/>
                              </a:cxn>
                              <a:cxn ang="10800000">
                                <a:pos x="wd2" y="hd2"/>
                              </a:cxn>
                              <a:cxn ang="16200000">
                                <a:pos x="wd2" y="hd2"/>
                              </a:cxn>
                            </a:cxnLst>
                            <a:rect l="0" t="0" r="r" b="b"/>
                            <a:pathLst>
                              <a:path w="21600" h="21600" extrusionOk="0">
                                <a:moveTo>
                                  <a:pt x="0" y="7161"/>
                                </a:moveTo>
                                <a:lnTo>
                                  <a:pt x="0" y="7649"/>
                                </a:lnTo>
                                <a:lnTo>
                                  <a:pt x="7493" y="0"/>
                                </a:lnTo>
                                <a:lnTo>
                                  <a:pt x="0" y="7161"/>
                                </a:lnTo>
                                <a:close/>
                                <a:moveTo>
                                  <a:pt x="0" y="11133"/>
                                </a:moveTo>
                                <a:lnTo>
                                  <a:pt x="0" y="11636"/>
                                </a:lnTo>
                                <a:lnTo>
                                  <a:pt x="11521" y="0"/>
                                </a:lnTo>
                                <a:lnTo>
                                  <a:pt x="0" y="11133"/>
                                </a:lnTo>
                                <a:close/>
                                <a:moveTo>
                                  <a:pt x="0" y="9143"/>
                                </a:moveTo>
                                <a:lnTo>
                                  <a:pt x="0" y="9639"/>
                                </a:lnTo>
                                <a:lnTo>
                                  <a:pt x="9507" y="0"/>
                                </a:lnTo>
                                <a:lnTo>
                                  <a:pt x="0" y="9143"/>
                                </a:lnTo>
                                <a:close/>
                                <a:moveTo>
                                  <a:pt x="0" y="3205"/>
                                </a:moveTo>
                                <a:lnTo>
                                  <a:pt x="0" y="3639"/>
                                </a:lnTo>
                                <a:lnTo>
                                  <a:pt x="3456" y="0"/>
                                </a:lnTo>
                                <a:lnTo>
                                  <a:pt x="0" y="3205"/>
                                </a:lnTo>
                                <a:close/>
                                <a:moveTo>
                                  <a:pt x="0" y="5179"/>
                                </a:moveTo>
                                <a:lnTo>
                                  <a:pt x="0" y="5652"/>
                                </a:lnTo>
                                <a:lnTo>
                                  <a:pt x="5471" y="8"/>
                                </a:lnTo>
                                <a:lnTo>
                                  <a:pt x="0" y="5179"/>
                                </a:lnTo>
                                <a:close/>
                                <a:moveTo>
                                  <a:pt x="0" y="1262"/>
                                </a:moveTo>
                                <a:lnTo>
                                  <a:pt x="0" y="1603"/>
                                </a:lnTo>
                                <a:lnTo>
                                  <a:pt x="1442" y="0"/>
                                </a:lnTo>
                                <a:lnTo>
                                  <a:pt x="0" y="1262"/>
                                </a:lnTo>
                                <a:close/>
                                <a:moveTo>
                                  <a:pt x="0" y="19092"/>
                                </a:moveTo>
                                <a:lnTo>
                                  <a:pt x="0" y="19610"/>
                                </a:lnTo>
                                <a:lnTo>
                                  <a:pt x="19594" y="0"/>
                                </a:lnTo>
                                <a:lnTo>
                                  <a:pt x="0" y="19092"/>
                                </a:lnTo>
                                <a:close/>
                                <a:moveTo>
                                  <a:pt x="0" y="21081"/>
                                </a:moveTo>
                                <a:lnTo>
                                  <a:pt x="0" y="21600"/>
                                </a:lnTo>
                                <a:lnTo>
                                  <a:pt x="21600" y="0"/>
                                </a:lnTo>
                                <a:lnTo>
                                  <a:pt x="0" y="21081"/>
                                </a:lnTo>
                                <a:close/>
                                <a:moveTo>
                                  <a:pt x="0" y="15112"/>
                                </a:moveTo>
                                <a:lnTo>
                                  <a:pt x="0" y="15623"/>
                                </a:lnTo>
                                <a:lnTo>
                                  <a:pt x="15557" y="0"/>
                                </a:lnTo>
                                <a:lnTo>
                                  <a:pt x="0" y="15112"/>
                                </a:lnTo>
                                <a:close/>
                                <a:moveTo>
                                  <a:pt x="0" y="17102"/>
                                </a:moveTo>
                                <a:lnTo>
                                  <a:pt x="0" y="17621"/>
                                </a:lnTo>
                                <a:lnTo>
                                  <a:pt x="17572" y="0"/>
                                </a:lnTo>
                                <a:lnTo>
                                  <a:pt x="0" y="17102"/>
                                </a:lnTo>
                                <a:close/>
                                <a:moveTo>
                                  <a:pt x="0" y="13123"/>
                                </a:moveTo>
                                <a:lnTo>
                                  <a:pt x="0" y="13634"/>
                                </a:lnTo>
                                <a:lnTo>
                                  <a:pt x="13543" y="0"/>
                                </a:lnTo>
                                <a:lnTo>
                                  <a:pt x="0" y="13123"/>
                                </a:lnTo>
                                <a:close/>
                              </a:path>
                            </a:pathLst>
                          </a:custGeom>
                          <a:gradFill>
                            <a:gsLst>
                              <a:gs pos="0">
                                <a:schemeClr val="accent2"/>
                              </a:gs>
                              <a:gs pos="100000">
                                <a:schemeClr val="accent3"/>
                              </a:gs>
                            </a:gsLst>
                            <a:lin ang="0" scaled="1"/>
                          </a:gradFill>
                          <a:ln w="12700">
                            <a:miter lim="400000"/>
                          </a:ln>
                        </wps:spPr>
                        <wps:bodyPr lIns="38100" tIns="38100" rIns="38100" bIns="38100" anchor="ctr"/>
                      </wps:wsp>
                    </wpg:wgp>
                  </a:graphicData>
                </a:graphic>
              </wp:anchor>
            </w:drawing>
          </mc:Choice>
          <mc:Fallback>
            <w:pict>
              <v:group w14:anchorId="67E6E779" id="Group 6" o:spid="_x0000_s1026" alt="&quot;&quot;" style="position:absolute;margin-left:23pt;margin-top:13.85pt;width:534.8pt;height:666.6pt;z-index:-251646976" coordsize="67919,84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">
                <v:shape id="Shape" o:spid="_x0000_s1027" style="position:absolute;width:35001;height:35433;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" path="m,7161r,488l7493,,,7161xm,11133r,503l11521,,,11133xm,9143r,496l9507,,,9143xm,3205r,434l3456,,,3205xm,5179r,473l5471,8,,5179xm,1262r,341l1442,,,1262xm,19092r,518l19594,,,19092xm,21081r,519l21600,,,21081xm,15112r,511l15557,,,15112xm,17102r,519l17572,,,17102xm,13123r,511l13543,,,13123xe" fillcolor="#ff1571 [3205]" stroked="f" strokeweight="1pt">
                  <v:fill color2="#fdc082 [3206]" angle="90" focus="100%" type="gradient"/>
                  <v:stroke miterlimit="4" joinstyle="miter"/>
                  <v:path arrowok="t" o:extrusionok="f" o:connecttype="custom" o:connectlocs="1750061,1771650;1750061,1771650;1750061,1771650;1750061,1771650" o:connectangles="0,90,180,270"/>
                </v:shape>
                <v:shape id="Shape" o:spid="_x0000_s1028" style="position:absolute;left:32918;top:49225;width:35001;height:35433;rotation:180;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" path="m,7161r,488l7493,,,7161xm,11133r,503l11521,,,11133xm,9143r,496l9507,,,9143xm,3205r,434l3456,,,3205xm,5179r,473l5471,8,,5179xm,1262r,341l1442,,,1262xm,19092r,518l19594,,,19092xm,21081r,519l21600,,,21081xm,15112r,511l15557,,,15112xm,17102r,519l17572,,,17102xm,13123r,511l13543,,,13123xe" fillcolor="#ff1571 [3205]" stroked="f" strokeweight="1pt">
                  <v:fill color2="#fdc082 [3206]" angle="90" focus="100%" type="gradient"/>
                  <v:stroke miterlimit="4" joinstyle="miter"/>
                  <v:path arrowok="t" o:extrusionok="f" o:connecttype="custom" o:connectlocs="1750061,1771650;1750061,1771650;1750061,1771650;1750061,1771650" o:connectangles="0,90,180,270"/>
                </v:shape>
              </v:group>
            </w:pict>
          </mc:Fallback>
        </mc:AlternateContent>
      </w:r>
    </w:p>
    <w:tbl>
      <w:tblPr>
        <w:tblpPr w:leftFromText="180" w:rightFromText="180" w:vertAnchor="text" w:tblpY="1"/>
        <w:tblOverlap w:val="never"/>
        <w:tblW w:w="10773" w:type="dxa"/>
        <w:tblLayout w:type="fixed"/>
        <w:tblLook w:val="04A0" w:firstRow="1" w:lastRow="0" w:firstColumn="1" w:lastColumn="0" w:noHBand="0" w:noVBand="1"/>
      </w:tblPr>
      <w:tblGrid>
        <w:gridCol w:w="426"/>
        <w:gridCol w:w="4961"/>
        <w:gridCol w:w="3685"/>
        <w:gridCol w:w="1701"/>
      </w:tblGrid>
      <w:tr w:rsidR="001205A1" w14:paraId="25D982AA" w14:textId="77777777" w:rsidTr="005229FF">
        <w:trPr>
          <w:trHeight w:val="396"/>
        </w:trPr>
        <w:tc>
          <w:tcPr>
            <w:tcW w:w="426" w:type="dxa"/>
          </w:tcPr>
          <w:p w14:paraId="1AC8F179" w14:textId="77777777" w:rsidR="00A81248" w:rsidRDefault="00A81248" w:rsidP="005229FF">
            <w:pPr>
              <w:pStyle w:val="Text"/>
            </w:pPr>
          </w:p>
        </w:tc>
        <w:tc>
          <w:tcPr>
            <w:tcW w:w="4961" w:type="dxa"/>
          </w:tcPr>
          <w:p w14:paraId="29E4753E" w14:textId="77777777" w:rsidR="00A81248" w:rsidRDefault="00A81248" w:rsidP="005229FF">
            <w:pPr>
              <w:pStyle w:val="Text"/>
            </w:pPr>
          </w:p>
        </w:tc>
        <w:tc>
          <w:tcPr>
            <w:tcW w:w="3685" w:type="dxa"/>
          </w:tcPr>
          <w:p w14:paraId="3C728D89" w14:textId="77777777" w:rsidR="00A81248" w:rsidRDefault="00A81248" w:rsidP="005229FF">
            <w:pPr>
              <w:pStyle w:val="Text"/>
            </w:pPr>
          </w:p>
        </w:tc>
        <w:tc>
          <w:tcPr>
            <w:tcW w:w="1701" w:type="dxa"/>
          </w:tcPr>
          <w:p w14:paraId="11AC9B96" w14:textId="77777777" w:rsidR="00A81248" w:rsidRDefault="00A81248" w:rsidP="005229FF">
            <w:pPr>
              <w:pStyle w:val="Text"/>
            </w:pPr>
          </w:p>
        </w:tc>
      </w:tr>
      <w:tr w:rsidR="001205A1" w14:paraId="730FD506" w14:textId="77777777" w:rsidTr="005229FF">
        <w:trPr>
          <w:trHeight w:val="5274"/>
        </w:trPr>
        <w:tc>
          <w:tcPr>
            <w:tcW w:w="426" w:type="dxa"/>
          </w:tcPr>
          <w:p w14:paraId="24767DF0" w14:textId="77777777" w:rsidR="001205A1" w:rsidRDefault="001205A1" w:rsidP="005229FF"/>
        </w:tc>
        <w:tc>
          <w:tcPr>
            <w:tcW w:w="8646" w:type="dxa"/>
            <w:gridSpan w:val="2"/>
            <w:tcBorders>
              <w:bottom w:val="single" w:sz="18" w:space="0" w:color="26414C" w:themeColor="accent5" w:themeShade="40"/>
            </w:tcBorders>
            <w:shd w:val="clear" w:color="auto" w:fill="FFFFFF" w:themeFill="background1"/>
          </w:tcPr>
          <w:p w14:paraId="70CA3348" w14:textId="13881697" w:rsidR="001205A1" w:rsidRDefault="005229FF" w:rsidP="005229FF">
            <w:pPr>
              <w:pStyle w:val="Heading3"/>
            </w:pPr>
            <w:r>
              <w:t>INTRODUCTION</w:t>
            </w:r>
          </w:p>
          <w:p w14:paraId="447EB7B9" w14:textId="77777777" w:rsidR="005229FF" w:rsidRPr="005229FF" w:rsidRDefault="005229FF" w:rsidP="005229FF">
            <w:pPr>
              <w:rPr>
                <w:sz w:val="36"/>
                <w:szCs w:val="36"/>
                <w:lang w:val="en-IN"/>
              </w:rPr>
            </w:pPr>
            <w:r w:rsidRPr="005229FF">
              <w:rPr>
                <w:sz w:val="36"/>
                <w:szCs w:val="36"/>
                <w:lang w:val="en-IN"/>
              </w:rPr>
              <w:t>The project "Prime Number Generator and Checker" is a Python-based program designed to perform two main tasks:</w:t>
            </w:r>
          </w:p>
          <w:p w14:paraId="4C5AFDDC" w14:textId="77777777" w:rsidR="005229FF" w:rsidRPr="005229FF" w:rsidRDefault="005229FF" w:rsidP="005229FF">
            <w:pPr>
              <w:numPr>
                <w:ilvl w:val="0"/>
                <w:numId w:val="1"/>
              </w:numPr>
              <w:rPr>
                <w:sz w:val="36"/>
                <w:szCs w:val="36"/>
                <w:lang w:val="en-IN"/>
              </w:rPr>
            </w:pPr>
            <w:r w:rsidRPr="005229FF">
              <w:rPr>
                <w:b/>
                <w:bCs/>
                <w:sz w:val="36"/>
                <w:szCs w:val="36"/>
                <w:lang w:val="en-IN"/>
              </w:rPr>
              <w:t>Prime Number Checker:</w:t>
            </w:r>
            <w:r w:rsidRPr="005229FF">
              <w:rPr>
                <w:sz w:val="36"/>
                <w:szCs w:val="36"/>
                <w:lang w:val="en-IN"/>
              </w:rPr>
              <w:t xml:space="preserve"> Determine if a given number is a prime number or not.</w:t>
            </w:r>
          </w:p>
          <w:p w14:paraId="59C9CFF7" w14:textId="77777777" w:rsidR="005229FF" w:rsidRPr="005229FF" w:rsidRDefault="005229FF" w:rsidP="005229FF">
            <w:pPr>
              <w:numPr>
                <w:ilvl w:val="0"/>
                <w:numId w:val="1"/>
              </w:numPr>
              <w:rPr>
                <w:sz w:val="36"/>
                <w:szCs w:val="36"/>
                <w:lang w:val="en-IN"/>
              </w:rPr>
            </w:pPr>
            <w:r w:rsidRPr="005229FF">
              <w:rPr>
                <w:b/>
                <w:bCs/>
                <w:sz w:val="36"/>
                <w:szCs w:val="36"/>
                <w:lang w:val="en-IN"/>
              </w:rPr>
              <w:t>Prime Number Generator:</w:t>
            </w:r>
            <w:r w:rsidRPr="005229FF">
              <w:rPr>
                <w:sz w:val="36"/>
                <w:szCs w:val="36"/>
                <w:lang w:val="en-IN"/>
              </w:rPr>
              <w:t xml:space="preserve"> Generate all prime numbers up to a specified limit.</w:t>
            </w:r>
          </w:p>
          <w:p w14:paraId="2E3C17EA" w14:textId="77777777" w:rsidR="005229FF" w:rsidRPr="005229FF" w:rsidRDefault="005229FF" w:rsidP="005229FF">
            <w:pPr>
              <w:rPr>
                <w:sz w:val="36"/>
                <w:szCs w:val="36"/>
                <w:lang w:val="en-IN"/>
              </w:rPr>
            </w:pPr>
            <w:r w:rsidRPr="005229FF">
              <w:rPr>
                <w:sz w:val="36"/>
                <w:szCs w:val="36"/>
                <w:lang w:val="en-IN"/>
              </w:rPr>
              <w:t>Prime numbers are numbers greater than 1 that cannot be divided evenly by any number other than 1 and themselves. This program is useful for mathematical applications, cryptography, and algorithm development.</w:t>
            </w:r>
          </w:p>
          <w:p w14:paraId="6EDFE8A4" w14:textId="77777777" w:rsidR="005229FF" w:rsidRPr="005229FF" w:rsidRDefault="005229FF" w:rsidP="005229FF">
            <w:pPr>
              <w:rPr>
                <w:sz w:val="36"/>
                <w:szCs w:val="36"/>
              </w:rPr>
            </w:pPr>
          </w:p>
          <w:p w14:paraId="181E3BDB" w14:textId="77777777" w:rsidR="001205A1" w:rsidRPr="005229FF" w:rsidRDefault="001205A1" w:rsidP="005229FF">
            <w:pPr>
              <w:rPr>
                <w:sz w:val="36"/>
                <w:szCs w:val="36"/>
              </w:rPr>
            </w:pPr>
          </w:p>
          <w:p w14:paraId="2A9AC834" w14:textId="79CBA063" w:rsidR="001205A1" w:rsidRDefault="001205A1" w:rsidP="005229FF">
            <w:pPr>
              <w:pStyle w:val="Heading4"/>
            </w:pPr>
          </w:p>
        </w:tc>
        <w:tc>
          <w:tcPr>
            <w:tcW w:w="1701" w:type="dxa"/>
          </w:tcPr>
          <w:p w14:paraId="0EFF4BE9" w14:textId="77777777" w:rsidR="001205A1" w:rsidRDefault="001205A1" w:rsidP="005229FF"/>
        </w:tc>
      </w:tr>
      <w:tr w:rsidR="00637B83" w14:paraId="1E514617" w14:textId="77777777" w:rsidTr="005229FF">
        <w:trPr>
          <w:trHeight w:val="383"/>
        </w:trPr>
        <w:tc>
          <w:tcPr>
            <w:tcW w:w="426" w:type="dxa"/>
          </w:tcPr>
          <w:p w14:paraId="416C4DE7" w14:textId="77777777" w:rsidR="00637B83" w:rsidRDefault="00637B83" w:rsidP="005229FF"/>
        </w:tc>
        <w:tc>
          <w:tcPr>
            <w:tcW w:w="8646" w:type="dxa"/>
            <w:gridSpan w:val="2"/>
            <w:tcBorders>
              <w:top w:val="single" w:sz="18" w:space="0" w:color="26414C" w:themeColor="accent5" w:themeShade="40"/>
            </w:tcBorders>
            <w:shd w:val="clear" w:color="auto" w:fill="FFFFFF" w:themeFill="background1"/>
          </w:tcPr>
          <w:p w14:paraId="2A98E503" w14:textId="567E4253" w:rsidR="00637B83" w:rsidRDefault="005229FF" w:rsidP="005229FF">
            <w:pPr>
              <w:pStyle w:val="Heading5"/>
            </w:pPr>
            <w:r>
              <w:t xml:space="preserve">OBJECTIVE </w:t>
            </w:r>
          </w:p>
          <w:p w14:paraId="43DC197B" w14:textId="77777777" w:rsidR="005229FF" w:rsidRPr="005229FF" w:rsidRDefault="005229FF" w:rsidP="005229FF">
            <w:pPr>
              <w:rPr>
                <w:sz w:val="28"/>
                <w:szCs w:val="28"/>
                <w:lang w:val="en-IN"/>
              </w:rPr>
            </w:pPr>
            <w:r w:rsidRPr="005229FF">
              <w:rPr>
                <w:sz w:val="28"/>
                <w:szCs w:val="28"/>
                <w:lang w:val="en-IN"/>
              </w:rPr>
              <w:t>The key objectives of the project are:</w:t>
            </w:r>
          </w:p>
          <w:p w14:paraId="6DCA68D6" w14:textId="77777777" w:rsidR="005229FF" w:rsidRPr="005229FF" w:rsidRDefault="005229FF" w:rsidP="005229FF">
            <w:pPr>
              <w:numPr>
                <w:ilvl w:val="0"/>
                <w:numId w:val="2"/>
              </w:numPr>
              <w:rPr>
                <w:sz w:val="28"/>
                <w:szCs w:val="28"/>
                <w:lang w:val="en-IN"/>
              </w:rPr>
            </w:pPr>
            <w:r w:rsidRPr="005229FF">
              <w:rPr>
                <w:sz w:val="28"/>
                <w:szCs w:val="28"/>
                <w:lang w:val="en-IN"/>
              </w:rPr>
              <w:t>To design a function that checks whether a given number is prime.</w:t>
            </w:r>
          </w:p>
          <w:p w14:paraId="0924BBD4" w14:textId="77777777" w:rsidR="005229FF" w:rsidRPr="005229FF" w:rsidRDefault="005229FF" w:rsidP="005229FF">
            <w:pPr>
              <w:numPr>
                <w:ilvl w:val="0"/>
                <w:numId w:val="2"/>
              </w:numPr>
              <w:rPr>
                <w:sz w:val="28"/>
                <w:szCs w:val="28"/>
                <w:lang w:val="en-IN"/>
              </w:rPr>
            </w:pPr>
            <w:r w:rsidRPr="005229FF">
              <w:rPr>
                <w:sz w:val="28"/>
                <w:szCs w:val="28"/>
                <w:lang w:val="en-IN"/>
              </w:rPr>
              <w:t>To create a generator that produces prime numbers up to a specified limit.</w:t>
            </w:r>
          </w:p>
          <w:p w14:paraId="61465EA6" w14:textId="77777777" w:rsidR="005229FF" w:rsidRPr="005229FF" w:rsidRDefault="005229FF" w:rsidP="005229FF">
            <w:pPr>
              <w:numPr>
                <w:ilvl w:val="0"/>
                <w:numId w:val="2"/>
              </w:numPr>
              <w:rPr>
                <w:sz w:val="28"/>
                <w:szCs w:val="28"/>
                <w:lang w:val="en-IN"/>
              </w:rPr>
            </w:pPr>
            <w:r w:rsidRPr="005229FF">
              <w:rPr>
                <w:sz w:val="28"/>
                <w:szCs w:val="28"/>
                <w:lang w:val="en-IN"/>
              </w:rPr>
              <w:t>To allow user interaction by taking input for the number to check and the limit for generating primes.</w:t>
            </w:r>
          </w:p>
          <w:p w14:paraId="63A9EDB4" w14:textId="77777777" w:rsidR="005229FF" w:rsidRPr="005229FF" w:rsidRDefault="005229FF" w:rsidP="005229FF">
            <w:pPr>
              <w:numPr>
                <w:ilvl w:val="0"/>
                <w:numId w:val="2"/>
              </w:numPr>
              <w:rPr>
                <w:sz w:val="28"/>
                <w:szCs w:val="28"/>
                <w:lang w:val="en-IN"/>
              </w:rPr>
            </w:pPr>
            <w:r w:rsidRPr="005229FF">
              <w:rPr>
                <w:sz w:val="28"/>
                <w:szCs w:val="28"/>
                <w:lang w:val="en-IN"/>
              </w:rPr>
              <w:t>To provide appropriate error handling to ensure the input is valid</w:t>
            </w:r>
          </w:p>
          <w:p w14:paraId="72F5612B" w14:textId="6BBABD7F" w:rsidR="005229FF" w:rsidRPr="005229FF" w:rsidRDefault="005229FF" w:rsidP="005229FF"/>
        </w:tc>
        <w:tc>
          <w:tcPr>
            <w:tcW w:w="1701" w:type="dxa"/>
          </w:tcPr>
          <w:p w14:paraId="4A9DAF0C" w14:textId="44502D17" w:rsidR="00637B83" w:rsidRDefault="00637B83" w:rsidP="005229FF"/>
        </w:tc>
      </w:tr>
      <w:tr w:rsidR="005229FF" w:rsidRPr="005229FF" w14:paraId="03DBEC5A" w14:textId="77777777" w:rsidTr="005229FF">
        <w:trPr>
          <w:gridAfter w:val="3"/>
          <w:wAfter w:w="10347" w:type="dxa"/>
          <w:trHeight w:val="6948"/>
        </w:trPr>
        <w:tc>
          <w:tcPr>
            <w:tcW w:w="426" w:type="dxa"/>
          </w:tcPr>
          <w:p w14:paraId="2EFA94F5" w14:textId="447435FA" w:rsidR="005229FF" w:rsidRPr="005229FF" w:rsidRDefault="005229FF" w:rsidP="005229FF">
            <w:pPr>
              <w:rPr>
                <w:sz w:val="56"/>
                <w:szCs w:val="56"/>
              </w:rPr>
            </w:pPr>
            <w:r w:rsidRPr="005229FF">
              <w:rPr>
                <w:sz w:val="56"/>
                <w:szCs w:val="56"/>
              </w:rPr>
              <w:lastRenderedPageBreak/>
              <w:t xml:space="preserve">   </w:t>
            </w:r>
          </w:p>
        </w:tc>
      </w:tr>
    </w:tbl>
    <w:p w14:paraId="417AA4DA" w14:textId="77777777" w:rsidR="005229FF" w:rsidRPr="005229FF" w:rsidRDefault="005229FF" w:rsidP="005229FF">
      <w:pPr>
        <w:rPr>
          <w:b/>
          <w:bCs/>
          <w:sz w:val="56"/>
          <w:szCs w:val="56"/>
          <w:lang w:val="en-IN"/>
        </w:rPr>
      </w:pPr>
      <w:r w:rsidRPr="005229FF">
        <w:rPr>
          <w:b/>
          <w:bCs/>
          <w:sz w:val="56"/>
          <w:szCs w:val="56"/>
          <w:lang w:val="en-IN"/>
        </w:rPr>
        <w:t>Features</w:t>
      </w:r>
    </w:p>
    <w:p w14:paraId="191317C3" w14:textId="77777777" w:rsidR="005229FF" w:rsidRPr="005229FF" w:rsidRDefault="005229FF" w:rsidP="005229FF">
      <w:pPr>
        <w:rPr>
          <w:sz w:val="32"/>
          <w:szCs w:val="32"/>
          <w:lang w:val="en-IN"/>
        </w:rPr>
      </w:pPr>
      <w:r w:rsidRPr="005229FF">
        <w:rPr>
          <w:sz w:val="32"/>
          <w:szCs w:val="32"/>
          <w:lang w:val="en-IN"/>
        </w:rPr>
        <w:t>The program has the following features:</w:t>
      </w:r>
    </w:p>
    <w:p w14:paraId="0C836225" w14:textId="77777777" w:rsidR="005229FF" w:rsidRPr="005229FF" w:rsidRDefault="005229FF" w:rsidP="005229FF">
      <w:pPr>
        <w:numPr>
          <w:ilvl w:val="0"/>
          <w:numId w:val="3"/>
        </w:numPr>
        <w:rPr>
          <w:sz w:val="32"/>
          <w:szCs w:val="32"/>
          <w:lang w:val="en-IN"/>
        </w:rPr>
      </w:pPr>
      <w:r w:rsidRPr="005229FF">
        <w:rPr>
          <w:b/>
          <w:bCs/>
          <w:sz w:val="32"/>
          <w:szCs w:val="32"/>
          <w:lang w:val="en-IN"/>
        </w:rPr>
        <w:t>Prime Number Checker:</w:t>
      </w:r>
    </w:p>
    <w:p w14:paraId="2758D1CD" w14:textId="77777777" w:rsidR="005229FF" w:rsidRPr="005229FF" w:rsidRDefault="005229FF" w:rsidP="005229FF">
      <w:pPr>
        <w:numPr>
          <w:ilvl w:val="1"/>
          <w:numId w:val="3"/>
        </w:numPr>
        <w:rPr>
          <w:sz w:val="32"/>
          <w:szCs w:val="32"/>
          <w:lang w:val="en-IN"/>
        </w:rPr>
      </w:pPr>
      <w:r w:rsidRPr="005229FF">
        <w:rPr>
          <w:sz w:val="32"/>
          <w:szCs w:val="32"/>
          <w:lang w:val="en-IN"/>
        </w:rPr>
        <w:t>Takes a user-input number and checks if it is prime or not.</w:t>
      </w:r>
    </w:p>
    <w:p w14:paraId="15756D55" w14:textId="77777777" w:rsidR="005229FF" w:rsidRPr="005229FF" w:rsidRDefault="005229FF" w:rsidP="005229FF">
      <w:pPr>
        <w:numPr>
          <w:ilvl w:val="1"/>
          <w:numId w:val="3"/>
        </w:numPr>
        <w:rPr>
          <w:sz w:val="32"/>
          <w:szCs w:val="32"/>
          <w:lang w:val="en-IN"/>
        </w:rPr>
      </w:pPr>
      <w:r w:rsidRPr="005229FF">
        <w:rPr>
          <w:sz w:val="32"/>
          <w:szCs w:val="32"/>
          <w:lang w:val="en-IN"/>
        </w:rPr>
        <w:t>Returns a message indicating whether the number is prime or not.</w:t>
      </w:r>
    </w:p>
    <w:p w14:paraId="54F010C6" w14:textId="77777777" w:rsidR="005229FF" w:rsidRPr="005229FF" w:rsidRDefault="005229FF" w:rsidP="005229FF">
      <w:pPr>
        <w:numPr>
          <w:ilvl w:val="0"/>
          <w:numId w:val="3"/>
        </w:numPr>
        <w:rPr>
          <w:sz w:val="32"/>
          <w:szCs w:val="32"/>
          <w:lang w:val="en-IN"/>
        </w:rPr>
      </w:pPr>
      <w:r w:rsidRPr="005229FF">
        <w:rPr>
          <w:b/>
          <w:bCs/>
          <w:sz w:val="32"/>
          <w:szCs w:val="32"/>
          <w:lang w:val="en-IN"/>
        </w:rPr>
        <w:t>Prime Number Generator:</w:t>
      </w:r>
    </w:p>
    <w:p w14:paraId="18C04CEE" w14:textId="77777777" w:rsidR="005229FF" w:rsidRPr="005229FF" w:rsidRDefault="005229FF" w:rsidP="005229FF">
      <w:pPr>
        <w:numPr>
          <w:ilvl w:val="1"/>
          <w:numId w:val="3"/>
        </w:numPr>
        <w:rPr>
          <w:sz w:val="32"/>
          <w:szCs w:val="32"/>
          <w:lang w:val="en-IN"/>
        </w:rPr>
      </w:pPr>
      <w:r w:rsidRPr="005229FF">
        <w:rPr>
          <w:sz w:val="32"/>
          <w:szCs w:val="32"/>
          <w:lang w:val="en-IN"/>
        </w:rPr>
        <w:t>Takes a user-specified upper limit and generates all prime numbers up to that limit.</w:t>
      </w:r>
    </w:p>
    <w:p w14:paraId="24540780" w14:textId="77777777" w:rsidR="005229FF" w:rsidRPr="005229FF" w:rsidRDefault="005229FF" w:rsidP="005229FF">
      <w:pPr>
        <w:numPr>
          <w:ilvl w:val="1"/>
          <w:numId w:val="3"/>
        </w:numPr>
        <w:rPr>
          <w:sz w:val="32"/>
          <w:szCs w:val="32"/>
          <w:lang w:val="en-IN"/>
        </w:rPr>
      </w:pPr>
      <w:r w:rsidRPr="005229FF">
        <w:rPr>
          <w:sz w:val="32"/>
          <w:szCs w:val="32"/>
          <w:lang w:val="en-IN"/>
        </w:rPr>
        <w:t>Displays the generated prime numbers in a list.</w:t>
      </w:r>
    </w:p>
    <w:p w14:paraId="46B08674" w14:textId="77777777" w:rsidR="005229FF" w:rsidRPr="005229FF" w:rsidRDefault="005229FF" w:rsidP="005229FF">
      <w:pPr>
        <w:numPr>
          <w:ilvl w:val="0"/>
          <w:numId w:val="3"/>
        </w:numPr>
        <w:rPr>
          <w:sz w:val="32"/>
          <w:szCs w:val="32"/>
          <w:lang w:val="en-IN"/>
        </w:rPr>
      </w:pPr>
      <w:r w:rsidRPr="005229FF">
        <w:rPr>
          <w:b/>
          <w:bCs/>
          <w:sz w:val="32"/>
          <w:szCs w:val="32"/>
          <w:lang w:val="en-IN"/>
        </w:rPr>
        <w:t>User Input and Interaction:</w:t>
      </w:r>
    </w:p>
    <w:p w14:paraId="7D22D885" w14:textId="77777777" w:rsidR="005229FF" w:rsidRPr="005229FF" w:rsidRDefault="005229FF" w:rsidP="005229FF">
      <w:pPr>
        <w:numPr>
          <w:ilvl w:val="1"/>
          <w:numId w:val="3"/>
        </w:numPr>
        <w:rPr>
          <w:sz w:val="32"/>
          <w:szCs w:val="32"/>
          <w:lang w:val="en-IN"/>
        </w:rPr>
      </w:pPr>
      <w:r w:rsidRPr="005229FF">
        <w:rPr>
          <w:sz w:val="32"/>
          <w:szCs w:val="32"/>
          <w:lang w:val="en-IN"/>
        </w:rPr>
        <w:t>The program prompts the user to input a number for checking primality.</w:t>
      </w:r>
    </w:p>
    <w:p w14:paraId="3CD951FD" w14:textId="77777777" w:rsidR="005229FF" w:rsidRPr="005229FF" w:rsidRDefault="005229FF" w:rsidP="005229FF">
      <w:pPr>
        <w:numPr>
          <w:ilvl w:val="1"/>
          <w:numId w:val="3"/>
        </w:numPr>
        <w:rPr>
          <w:sz w:val="32"/>
          <w:szCs w:val="32"/>
          <w:lang w:val="en-IN"/>
        </w:rPr>
      </w:pPr>
      <w:r w:rsidRPr="005229FF">
        <w:rPr>
          <w:sz w:val="32"/>
          <w:szCs w:val="32"/>
          <w:lang w:val="en-IN"/>
        </w:rPr>
        <w:t>The user is also prompted to input an upper limit for generating prime numbers.</w:t>
      </w:r>
    </w:p>
    <w:p w14:paraId="782B317F" w14:textId="77777777" w:rsidR="005229FF" w:rsidRPr="005229FF" w:rsidRDefault="005229FF" w:rsidP="005229FF">
      <w:pPr>
        <w:numPr>
          <w:ilvl w:val="1"/>
          <w:numId w:val="3"/>
        </w:numPr>
        <w:rPr>
          <w:sz w:val="32"/>
          <w:szCs w:val="32"/>
          <w:lang w:val="en-IN"/>
        </w:rPr>
      </w:pPr>
      <w:r w:rsidRPr="005229FF">
        <w:rPr>
          <w:sz w:val="32"/>
          <w:szCs w:val="32"/>
          <w:lang w:val="en-IN"/>
        </w:rPr>
        <w:t>Error handling is implemented to ensure that the user provides valid integer inputs.</w:t>
      </w:r>
    </w:p>
    <w:p w14:paraId="2706F6F6" w14:textId="536F97D9" w:rsidR="00E61F1F" w:rsidRDefault="005229FF">
      <w:r>
        <w:br w:type="textWrapping" w:clear="all"/>
      </w:r>
    </w:p>
    <w:tbl>
      <w:tblPr>
        <w:tblW w:w="10773" w:type="dxa"/>
        <w:tblLayout w:type="fixed"/>
        <w:tblLook w:val="0600" w:firstRow="0" w:lastRow="0" w:firstColumn="0" w:lastColumn="0" w:noHBand="1" w:noVBand="1"/>
      </w:tblPr>
      <w:tblGrid>
        <w:gridCol w:w="284"/>
        <w:gridCol w:w="5670"/>
        <w:gridCol w:w="4394"/>
        <w:gridCol w:w="425"/>
      </w:tblGrid>
      <w:tr w:rsidR="0031055C" w:rsidRPr="00DA2086" w14:paraId="7FA28C43" w14:textId="77777777" w:rsidTr="00DA2086">
        <w:trPr>
          <w:trHeight w:val="410"/>
        </w:trPr>
        <w:tc>
          <w:tcPr>
            <w:tcW w:w="284" w:type="dxa"/>
            <w:shd w:val="clear" w:color="auto" w:fill="FFFFFF" w:themeFill="background1"/>
          </w:tcPr>
          <w:p w14:paraId="513D1308" w14:textId="603218BE" w:rsidR="0031055C" w:rsidRPr="00DA2086" w:rsidRDefault="00DA2086" w:rsidP="005F4A20">
            <w:pPr>
              <w:rPr>
                <w:sz w:val="28"/>
                <w:szCs w:val="28"/>
              </w:rPr>
            </w:pPr>
            <w:r w:rsidRPr="00DA2086">
              <w:rPr>
                <w:noProof/>
                <w:sz w:val="28"/>
                <w:szCs w:val="28"/>
                <w:lang w:val="en-AU" w:eastAsia="en-AU"/>
              </w:rPr>
              <mc:AlternateContent>
                <mc:Choice Requires="wps">
                  <w:drawing>
                    <wp:anchor distT="0" distB="0" distL="114300" distR="114300" simplePos="0" relativeHeight="251659263" behindDoc="1" locked="0" layoutInCell="1" allowOverlap="1" wp14:anchorId="71632150" wp14:editId="75018BB7">
                      <wp:simplePos x="0" y="0"/>
                      <wp:positionH relativeFrom="column">
                        <wp:posOffset>-528955</wp:posOffset>
                      </wp:positionH>
                      <wp:positionV relativeFrom="paragraph">
                        <wp:posOffset>-490220</wp:posOffset>
                      </wp:positionV>
                      <wp:extent cx="7773671" cy="10060941"/>
                      <wp:effectExtent l="0" t="0" r="0" b="0"/>
                      <wp:wrapNone/>
                      <wp:docPr id="22"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3671" cy="10060941"/>
                              </a:xfrm>
                              <a:custGeom>
                                <a:avLst/>
                                <a:gdLst/>
                                <a:ahLst/>
                                <a:cxnLst>
                                  <a:cxn ang="0">
                                    <a:pos x="wd2" y="hd2"/>
                                  </a:cxn>
                                  <a:cxn ang="5400000">
                                    <a:pos x="wd2" y="hd2"/>
                                  </a:cxn>
                                  <a:cxn ang="10800000">
                                    <a:pos x="wd2" y="hd2"/>
                                  </a:cxn>
                                  <a:cxn ang="16200000">
                                    <a:pos x="wd2" y="hd2"/>
                                  </a:cxn>
                                </a:cxnLst>
                                <a:rect l="0" t="0" r="r" b="b"/>
                                <a:pathLst>
                                  <a:path w="21600" h="21600" extrusionOk="0">
                                    <a:moveTo>
                                      <a:pt x="1616" y="6596"/>
                                    </a:moveTo>
                                    <a:lnTo>
                                      <a:pt x="2033" y="6271"/>
                                    </a:lnTo>
                                    <a:lnTo>
                                      <a:pt x="2033" y="6219"/>
                                    </a:lnTo>
                                    <a:lnTo>
                                      <a:pt x="1567" y="6577"/>
                                    </a:lnTo>
                                    <a:cubicBezTo>
                                      <a:pt x="1584" y="6585"/>
                                      <a:pt x="1602" y="6590"/>
                                      <a:pt x="1616" y="6596"/>
                                    </a:cubicBezTo>
                                    <a:close/>
                                    <a:moveTo>
                                      <a:pt x="872" y="6301"/>
                                    </a:moveTo>
                                    <a:lnTo>
                                      <a:pt x="2036" y="5399"/>
                                    </a:lnTo>
                                    <a:lnTo>
                                      <a:pt x="2036" y="5352"/>
                                    </a:lnTo>
                                    <a:lnTo>
                                      <a:pt x="829" y="6282"/>
                                    </a:lnTo>
                                    <a:cubicBezTo>
                                      <a:pt x="843" y="6288"/>
                                      <a:pt x="858" y="6296"/>
                                      <a:pt x="872" y="6301"/>
                                    </a:cubicBezTo>
                                    <a:close/>
                                    <a:moveTo>
                                      <a:pt x="4436" y="3"/>
                                    </a:moveTo>
                                    <a:lnTo>
                                      <a:pt x="2396" y="1557"/>
                                    </a:lnTo>
                                    <a:lnTo>
                                      <a:pt x="2558" y="1557"/>
                                    </a:lnTo>
                                    <a:lnTo>
                                      <a:pt x="4538" y="3"/>
                                    </a:lnTo>
                                    <a:lnTo>
                                      <a:pt x="4436" y="3"/>
                                    </a:lnTo>
                                    <a:close/>
                                    <a:moveTo>
                                      <a:pt x="205" y="5944"/>
                                    </a:moveTo>
                                    <a:lnTo>
                                      <a:pt x="2033" y="4526"/>
                                    </a:lnTo>
                                    <a:lnTo>
                                      <a:pt x="2033" y="4485"/>
                                    </a:lnTo>
                                    <a:lnTo>
                                      <a:pt x="166" y="5922"/>
                                    </a:lnTo>
                                    <a:cubicBezTo>
                                      <a:pt x="180" y="5930"/>
                                      <a:pt x="194" y="5938"/>
                                      <a:pt x="205" y="5944"/>
                                    </a:cubicBezTo>
                                    <a:close/>
                                    <a:moveTo>
                                      <a:pt x="0" y="3561"/>
                                    </a:moveTo>
                                    <a:lnTo>
                                      <a:pt x="2033" y="1966"/>
                                    </a:lnTo>
                                    <a:lnTo>
                                      <a:pt x="2033" y="1832"/>
                                    </a:lnTo>
                                    <a:lnTo>
                                      <a:pt x="0" y="3378"/>
                                    </a:lnTo>
                                    <a:lnTo>
                                      <a:pt x="0" y="3561"/>
                                    </a:lnTo>
                                    <a:close/>
                                    <a:moveTo>
                                      <a:pt x="0" y="5303"/>
                                    </a:moveTo>
                                    <a:lnTo>
                                      <a:pt x="2033" y="3714"/>
                                    </a:lnTo>
                                    <a:lnTo>
                                      <a:pt x="2033" y="3561"/>
                                    </a:lnTo>
                                    <a:lnTo>
                                      <a:pt x="0" y="5112"/>
                                    </a:lnTo>
                                    <a:lnTo>
                                      <a:pt x="0" y="5303"/>
                                    </a:lnTo>
                                    <a:close/>
                                    <a:moveTo>
                                      <a:pt x="0" y="4433"/>
                                    </a:moveTo>
                                    <a:lnTo>
                                      <a:pt x="2033" y="2841"/>
                                    </a:lnTo>
                                    <a:lnTo>
                                      <a:pt x="2033" y="2697"/>
                                    </a:lnTo>
                                    <a:lnTo>
                                      <a:pt x="0" y="4245"/>
                                    </a:lnTo>
                                    <a:lnTo>
                                      <a:pt x="0" y="4433"/>
                                    </a:lnTo>
                                    <a:close/>
                                    <a:moveTo>
                                      <a:pt x="2170" y="3"/>
                                    </a:moveTo>
                                    <a:lnTo>
                                      <a:pt x="0" y="1647"/>
                                    </a:lnTo>
                                    <a:lnTo>
                                      <a:pt x="0" y="1813"/>
                                    </a:lnTo>
                                    <a:lnTo>
                                      <a:pt x="2301" y="3"/>
                                    </a:lnTo>
                                    <a:lnTo>
                                      <a:pt x="2170" y="3"/>
                                    </a:lnTo>
                                    <a:close/>
                                    <a:moveTo>
                                      <a:pt x="20997" y="16280"/>
                                    </a:moveTo>
                                    <a:lnTo>
                                      <a:pt x="19564" y="17363"/>
                                    </a:lnTo>
                                    <a:lnTo>
                                      <a:pt x="19564" y="17420"/>
                                    </a:lnTo>
                                    <a:lnTo>
                                      <a:pt x="21007" y="16280"/>
                                    </a:lnTo>
                                    <a:cubicBezTo>
                                      <a:pt x="21004" y="16280"/>
                                      <a:pt x="21000" y="16280"/>
                                      <a:pt x="20997" y="16280"/>
                                    </a:cubicBezTo>
                                    <a:close/>
                                    <a:moveTo>
                                      <a:pt x="19804" y="16332"/>
                                    </a:moveTo>
                                    <a:lnTo>
                                      <a:pt x="19567" y="16509"/>
                                    </a:lnTo>
                                    <a:lnTo>
                                      <a:pt x="19567" y="16531"/>
                                    </a:lnTo>
                                    <a:lnTo>
                                      <a:pt x="19825" y="16327"/>
                                    </a:lnTo>
                                    <a:cubicBezTo>
                                      <a:pt x="19814" y="16330"/>
                                      <a:pt x="19811" y="16332"/>
                                      <a:pt x="19804" y="16332"/>
                                    </a:cubicBezTo>
                                    <a:close/>
                                    <a:moveTo>
                                      <a:pt x="3303" y="3"/>
                                    </a:moveTo>
                                    <a:lnTo>
                                      <a:pt x="0" y="2511"/>
                                    </a:lnTo>
                                    <a:lnTo>
                                      <a:pt x="0" y="2686"/>
                                    </a:lnTo>
                                    <a:lnTo>
                                      <a:pt x="3416" y="3"/>
                                    </a:lnTo>
                                    <a:lnTo>
                                      <a:pt x="3303" y="3"/>
                                    </a:lnTo>
                                    <a:close/>
                                    <a:moveTo>
                                      <a:pt x="15513" y="19561"/>
                                    </a:moveTo>
                                    <a:lnTo>
                                      <a:pt x="14775" y="20117"/>
                                    </a:lnTo>
                                    <a:cubicBezTo>
                                      <a:pt x="14754" y="20204"/>
                                      <a:pt x="14736" y="20289"/>
                                      <a:pt x="14722" y="20378"/>
                                    </a:cubicBezTo>
                                    <a:lnTo>
                                      <a:pt x="15749" y="19563"/>
                                    </a:lnTo>
                                    <a:lnTo>
                                      <a:pt x="15513" y="19563"/>
                                    </a:lnTo>
                                    <a:close/>
                                    <a:moveTo>
                                      <a:pt x="1034" y="3"/>
                                    </a:moveTo>
                                    <a:lnTo>
                                      <a:pt x="0" y="783"/>
                                    </a:lnTo>
                                    <a:lnTo>
                                      <a:pt x="0" y="935"/>
                                    </a:lnTo>
                                    <a:lnTo>
                                      <a:pt x="1182" y="0"/>
                                    </a:lnTo>
                                    <a:lnTo>
                                      <a:pt x="1034" y="0"/>
                                    </a:lnTo>
                                    <a:close/>
                                    <a:moveTo>
                                      <a:pt x="0" y="3"/>
                                    </a:moveTo>
                                    <a:lnTo>
                                      <a:pt x="0" y="60"/>
                                    </a:lnTo>
                                    <a:lnTo>
                                      <a:pt x="74" y="3"/>
                                    </a:lnTo>
                                    <a:lnTo>
                                      <a:pt x="0" y="3"/>
                                    </a:lnTo>
                                    <a:close/>
                                    <a:moveTo>
                                      <a:pt x="6694" y="3"/>
                                    </a:moveTo>
                                    <a:lnTo>
                                      <a:pt x="4658" y="1557"/>
                                    </a:lnTo>
                                    <a:lnTo>
                                      <a:pt x="4789" y="1557"/>
                                    </a:lnTo>
                                    <a:lnTo>
                                      <a:pt x="6775" y="3"/>
                                    </a:lnTo>
                                    <a:lnTo>
                                      <a:pt x="6694" y="3"/>
                                    </a:lnTo>
                                    <a:close/>
                                    <a:moveTo>
                                      <a:pt x="19832" y="21597"/>
                                    </a:moveTo>
                                    <a:lnTo>
                                      <a:pt x="21596" y="20218"/>
                                    </a:lnTo>
                                    <a:lnTo>
                                      <a:pt x="21596" y="20119"/>
                                    </a:lnTo>
                                    <a:lnTo>
                                      <a:pt x="19659" y="21600"/>
                                    </a:lnTo>
                                    <a:lnTo>
                                      <a:pt x="19832" y="21600"/>
                                    </a:lnTo>
                                    <a:close/>
                                    <a:moveTo>
                                      <a:pt x="18932" y="19561"/>
                                    </a:moveTo>
                                    <a:lnTo>
                                      <a:pt x="16250" y="21597"/>
                                    </a:lnTo>
                                    <a:lnTo>
                                      <a:pt x="16490" y="21597"/>
                                    </a:lnTo>
                                    <a:lnTo>
                                      <a:pt x="19084" y="19561"/>
                                    </a:lnTo>
                                    <a:lnTo>
                                      <a:pt x="18932" y="19561"/>
                                    </a:lnTo>
                                    <a:close/>
                                    <a:moveTo>
                                      <a:pt x="18717" y="21597"/>
                                    </a:moveTo>
                                    <a:lnTo>
                                      <a:pt x="21596" y="19342"/>
                                    </a:lnTo>
                                    <a:lnTo>
                                      <a:pt x="21596" y="19255"/>
                                    </a:lnTo>
                                    <a:lnTo>
                                      <a:pt x="18523" y="21597"/>
                                    </a:lnTo>
                                    <a:lnTo>
                                      <a:pt x="18717" y="21597"/>
                                    </a:lnTo>
                                    <a:close/>
                                    <a:moveTo>
                                      <a:pt x="20894" y="21597"/>
                                    </a:moveTo>
                                    <a:lnTo>
                                      <a:pt x="21600" y="21049"/>
                                    </a:lnTo>
                                    <a:lnTo>
                                      <a:pt x="21600" y="21022"/>
                                    </a:lnTo>
                                    <a:lnTo>
                                      <a:pt x="20855" y="21597"/>
                                    </a:lnTo>
                                    <a:lnTo>
                                      <a:pt x="20894" y="21597"/>
                                    </a:lnTo>
                                    <a:close/>
                                    <a:moveTo>
                                      <a:pt x="19564" y="18219"/>
                                    </a:moveTo>
                                    <a:lnTo>
                                      <a:pt x="19564" y="18301"/>
                                    </a:lnTo>
                                    <a:lnTo>
                                      <a:pt x="21596" y="16700"/>
                                    </a:lnTo>
                                    <a:lnTo>
                                      <a:pt x="21596" y="16679"/>
                                    </a:lnTo>
                                    <a:lnTo>
                                      <a:pt x="19564" y="18219"/>
                                    </a:lnTo>
                                    <a:close/>
                                    <a:moveTo>
                                      <a:pt x="19564" y="19182"/>
                                    </a:moveTo>
                                    <a:lnTo>
                                      <a:pt x="21596" y="17584"/>
                                    </a:lnTo>
                                    <a:lnTo>
                                      <a:pt x="21596" y="17535"/>
                                    </a:lnTo>
                                    <a:lnTo>
                                      <a:pt x="19564" y="19078"/>
                                    </a:lnTo>
                                    <a:lnTo>
                                      <a:pt x="19564" y="19182"/>
                                    </a:lnTo>
                                    <a:close/>
                                    <a:moveTo>
                                      <a:pt x="17602" y="21597"/>
                                    </a:moveTo>
                                    <a:lnTo>
                                      <a:pt x="21596" y="18464"/>
                                    </a:lnTo>
                                    <a:lnTo>
                                      <a:pt x="21596" y="18394"/>
                                    </a:lnTo>
                                    <a:lnTo>
                                      <a:pt x="17387" y="21597"/>
                                    </a:lnTo>
                                    <a:lnTo>
                                      <a:pt x="17602" y="21597"/>
                                    </a:lnTo>
                                    <a:close/>
                                    <a:moveTo>
                                      <a:pt x="5565" y="3"/>
                                    </a:moveTo>
                                    <a:lnTo>
                                      <a:pt x="3529" y="1557"/>
                                    </a:lnTo>
                                    <a:lnTo>
                                      <a:pt x="3674" y="1557"/>
                                    </a:lnTo>
                                    <a:lnTo>
                                      <a:pt x="5657" y="3"/>
                                    </a:lnTo>
                                    <a:lnTo>
                                      <a:pt x="5565" y="3"/>
                                    </a:lnTo>
                                    <a:close/>
                                    <a:moveTo>
                                      <a:pt x="9567" y="425"/>
                                    </a:moveTo>
                                    <a:lnTo>
                                      <a:pt x="8095" y="1557"/>
                                    </a:lnTo>
                                    <a:lnTo>
                                      <a:pt x="8113" y="1557"/>
                                    </a:lnTo>
                                    <a:lnTo>
                                      <a:pt x="9567" y="428"/>
                                    </a:lnTo>
                                    <a:cubicBezTo>
                                      <a:pt x="9567" y="425"/>
                                      <a:pt x="9567" y="425"/>
                                      <a:pt x="9567" y="425"/>
                                    </a:cubicBezTo>
                                    <a:close/>
                                    <a:moveTo>
                                      <a:pt x="8984" y="3"/>
                                    </a:moveTo>
                                    <a:lnTo>
                                      <a:pt x="6966" y="1557"/>
                                    </a:lnTo>
                                    <a:lnTo>
                                      <a:pt x="6991" y="1557"/>
                                    </a:lnTo>
                                    <a:lnTo>
                                      <a:pt x="8991" y="3"/>
                                    </a:lnTo>
                                    <a:lnTo>
                                      <a:pt x="8984" y="3"/>
                                    </a:lnTo>
                                    <a:close/>
                                    <a:moveTo>
                                      <a:pt x="17796" y="19561"/>
                                    </a:moveTo>
                                    <a:lnTo>
                                      <a:pt x="15107" y="21597"/>
                                    </a:lnTo>
                                    <a:lnTo>
                                      <a:pt x="15379" y="21597"/>
                                    </a:lnTo>
                                    <a:lnTo>
                                      <a:pt x="17965" y="19561"/>
                                    </a:lnTo>
                                    <a:lnTo>
                                      <a:pt x="17796" y="19561"/>
                                    </a:lnTo>
                                    <a:close/>
                                    <a:moveTo>
                                      <a:pt x="7855" y="3"/>
                                    </a:moveTo>
                                    <a:lnTo>
                                      <a:pt x="5840" y="1557"/>
                                    </a:lnTo>
                                    <a:lnTo>
                                      <a:pt x="5868" y="1557"/>
                                    </a:lnTo>
                                    <a:lnTo>
                                      <a:pt x="7873" y="3"/>
                                    </a:lnTo>
                                    <a:lnTo>
                                      <a:pt x="7855" y="3"/>
                                    </a:lnTo>
                                    <a:close/>
                                    <a:moveTo>
                                      <a:pt x="16656" y="19561"/>
                                    </a:moveTo>
                                    <a:lnTo>
                                      <a:pt x="14673" y="21057"/>
                                    </a:lnTo>
                                    <a:cubicBezTo>
                                      <a:pt x="14676" y="21131"/>
                                      <a:pt x="14680" y="21202"/>
                                      <a:pt x="14683" y="21273"/>
                                    </a:cubicBezTo>
                                    <a:lnTo>
                                      <a:pt x="16854" y="19558"/>
                                    </a:lnTo>
                                    <a:lnTo>
                                      <a:pt x="16656" y="19558"/>
                                    </a:lnTo>
                                    <a:close/>
                                    <a:moveTo>
                                      <a:pt x="9224" y="1557"/>
                                    </a:moveTo>
                                    <a:lnTo>
                                      <a:pt x="9235" y="1557"/>
                                    </a:lnTo>
                                    <a:lnTo>
                                      <a:pt x="9856" y="1074"/>
                                    </a:lnTo>
                                    <a:cubicBezTo>
                                      <a:pt x="9856" y="1074"/>
                                      <a:pt x="9856" y="1072"/>
                                      <a:pt x="9856" y="1072"/>
                                    </a:cubicBezTo>
                                    <a:lnTo>
                                      <a:pt x="9224" y="1557"/>
                                    </a:lnTo>
                                    <a:close/>
                                  </a:path>
                                </a:pathLst>
                              </a:custGeom>
                              <a:gradFill>
                                <a:gsLst>
                                  <a:gs pos="0">
                                    <a:schemeClr val="accent2"/>
                                  </a:gs>
                                  <a:gs pos="100000">
                                    <a:schemeClr val="accent3"/>
                                  </a:gs>
                                </a:gsLst>
                                <a:lin ang="0" scaled="1"/>
                              </a:gradFill>
                              <a:ln w="12700">
                                <a:miter lim="400000"/>
                              </a:ln>
                            </wps:spPr>
                            <wps:bodyPr lIns="38100" tIns="38100" rIns="38100" bIns="38100" anchor="ctr"/>
                          </wps:wsp>
                        </a:graphicData>
                      </a:graphic>
                    </wp:anchor>
                  </w:drawing>
                </mc:Choice>
                <mc:Fallback>
                  <w:pict>
                    <v:shape w14:anchorId="0488DB13" id="Shape" o:spid="_x0000_s1026" alt="&quot;&quot;" style="position:absolute;margin-left:-41.65pt;margin-top:-38.6pt;width:612.1pt;height:792.2pt;z-index:-251657217;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" path="m1616,6596r417,-325l2033,6219r-466,358c1584,6585,1602,6590,1616,6596xm872,6301l2036,5399r,-47l829,6282v14,6,29,14,43,19xm4436,3l2396,1557r162,l4538,3r-102,xm205,5944l2033,4526r,-41l166,5922v14,8,28,16,39,22xm,3561l2033,1966r,-134l,3378r,183xm,5303l2033,3714r,-153l,5112r,191xm,4433l2033,2841r,-144l,4245r,188xm2170,3l,1647r,166l2301,3r-131,xm20997,16280r-1433,1083l19564,17420r1443,-1140c21004,16280,21000,16280,20997,16280xm19804,16332r-237,177l19567,16531r258,-204c19814,16330,19811,16332,19804,16332xm3303,3l,2511r,175l3416,3r-113,xm15513,19561r-738,556c14754,20204,14736,20289,14722,20378r1027,-815l15513,19563r,-2xm1034,3l,783,,935,1182,,1034,r,3xm,3l,60,74,3,,3xm6694,3l4658,1557r131,l6775,3r-81,xm19832,21597r1764,-1379l21596,20119r-1937,1481l19832,21600r,-3xm18932,19561r-2682,2036l16490,21597r2594,-2036l18932,19561xm18717,21597r2879,-2255l21596,19255r-3073,2342l18717,21597xm20894,21597r706,-548l21600,21022r-745,575l20894,21597xm19564,18219r,82l21596,16700r,-21l19564,18219xm19564,19182r2032,-1598l21596,17535r-2032,1543l19564,19182xm17602,21597r3994,-3133l21596,18394r-4209,3203l17602,21597xm5565,3l3529,1557r145,l5657,3r-92,xm9567,425l8095,1557r18,l9567,428v,-3,,-3,,-3xm8984,3l6966,1557r25,l8991,3r-7,xm17796,19561r-2689,2036l15379,21597r2586,-2036l17796,19561xm7855,3l5840,1557r28,l7873,3r-18,xm16656,19561r-1983,1496c14676,21131,14680,21202,14683,21273r2171,-1715l16656,19558r,3xm9224,1557r11,l9856,1074v,,,-2,,-2l9224,1557xe" fillcolor="#ff1571 [3205]" stroked="f" strokeweight="1pt">
                      <v:fill color2="#fdc082 [3206]" angle="90" focus="100%" type="gradient"/>
                      <v:stroke miterlimit="4" joinstyle="miter"/>
                      <v:path arrowok="t" o:extrusionok="f" o:connecttype="custom" o:connectlocs="3886836,5030471;3886836,5030471;3886836,5030471;3886836,5030471" o:connectangles="0,90,180,270"/>
                    </v:shape>
                  </w:pict>
                </mc:Fallback>
              </mc:AlternateContent>
            </w:r>
          </w:p>
        </w:tc>
        <w:tc>
          <w:tcPr>
            <w:tcW w:w="5670" w:type="dxa"/>
            <w:shd w:val="clear" w:color="auto" w:fill="FFFFFF" w:themeFill="background1"/>
          </w:tcPr>
          <w:p w14:paraId="45C1F820" w14:textId="77777777" w:rsidR="0031055C" w:rsidRPr="00DA2086" w:rsidRDefault="00DA2086" w:rsidP="005F4A20">
            <w:pPr>
              <w:rPr>
                <w:sz w:val="28"/>
                <w:szCs w:val="28"/>
              </w:rPr>
            </w:pPr>
            <w:r w:rsidRPr="00DA2086">
              <w:rPr>
                <w:sz w:val="28"/>
                <w:szCs w:val="28"/>
              </w:rPr>
              <w:t xml:space="preserve">                </w:t>
            </w:r>
          </w:p>
          <w:p w14:paraId="51ACA067" w14:textId="77777777" w:rsidR="00DA2086" w:rsidRPr="00DA2086" w:rsidRDefault="00DA2086" w:rsidP="00DA2086">
            <w:pPr>
              <w:rPr>
                <w:b/>
                <w:bCs/>
                <w:sz w:val="28"/>
                <w:szCs w:val="28"/>
                <w:lang w:val="en-IN"/>
              </w:rPr>
            </w:pPr>
            <w:r w:rsidRPr="00DA2086">
              <w:rPr>
                <w:sz w:val="28"/>
                <w:szCs w:val="28"/>
              </w:rPr>
              <w:t xml:space="preserve">                                  </w:t>
            </w:r>
            <w:r w:rsidRPr="00DA2086">
              <w:rPr>
                <w:b/>
                <w:bCs/>
                <w:sz w:val="28"/>
                <w:szCs w:val="28"/>
                <w:lang w:val="en-IN"/>
              </w:rPr>
              <w:t>Methodology</w:t>
            </w:r>
          </w:p>
          <w:p w14:paraId="669275EB" w14:textId="77777777" w:rsidR="00DA2086" w:rsidRPr="00DA2086" w:rsidRDefault="00DA2086" w:rsidP="00DA2086">
            <w:pPr>
              <w:numPr>
                <w:ilvl w:val="0"/>
                <w:numId w:val="5"/>
              </w:numPr>
              <w:rPr>
                <w:sz w:val="28"/>
                <w:szCs w:val="28"/>
                <w:lang w:val="en-IN"/>
              </w:rPr>
            </w:pPr>
            <w:r w:rsidRPr="00DA2086">
              <w:rPr>
                <w:b/>
                <w:bCs/>
                <w:sz w:val="28"/>
                <w:szCs w:val="28"/>
                <w:lang w:val="en-IN"/>
              </w:rPr>
              <w:t>Prime Number Checker (</w:t>
            </w:r>
            <w:proofErr w:type="spellStart"/>
            <w:r w:rsidRPr="00DA2086">
              <w:rPr>
                <w:b/>
                <w:bCs/>
                <w:sz w:val="28"/>
                <w:szCs w:val="28"/>
                <w:lang w:val="en-IN"/>
              </w:rPr>
              <w:t>is_prime</w:t>
            </w:r>
            <w:proofErr w:type="spellEnd"/>
            <w:r w:rsidRPr="00DA2086">
              <w:rPr>
                <w:b/>
                <w:bCs/>
                <w:sz w:val="28"/>
                <w:szCs w:val="28"/>
                <w:lang w:val="en-IN"/>
              </w:rPr>
              <w:t>)</w:t>
            </w:r>
            <w:r w:rsidRPr="00DA2086">
              <w:rPr>
                <w:sz w:val="28"/>
                <w:szCs w:val="28"/>
                <w:lang w:val="en-IN"/>
              </w:rPr>
              <w:t xml:space="preserve">: The function </w:t>
            </w:r>
            <w:proofErr w:type="spellStart"/>
            <w:r w:rsidRPr="00DA2086">
              <w:rPr>
                <w:sz w:val="28"/>
                <w:szCs w:val="28"/>
                <w:lang w:val="en-IN"/>
              </w:rPr>
              <w:t>is_prime</w:t>
            </w:r>
            <w:proofErr w:type="spellEnd"/>
            <w:r w:rsidRPr="00DA2086">
              <w:rPr>
                <w:sz w:val="28"/>
                <w:szCs w:val="28"/>
                <w:lang w:val="en-IN"/>
              </w:rPr>
              <w:t>(n) checks whether the input number n is prime or not. The function works by:</w:t>
            </w:r>
          </w:p>
          <w:p w14:paraId="1BC2A4CB" w14:textId="77777777" w:rsidR="00DA2086" w:rsidRPr="00DA2086" w:rsidRDefault="00DA2086" w:rsidP="00DA2086">
            <w:pPr>
              <w:numPr>
                <w:ilvl w:val="1"/>
                <w:numId w:val="5"/>
              </w:numPr>
              <w:rPr>
                <w:sz w:val="28"/>
                <w:szCs w:val="28"/>
                <w:lang w:val="en-IN"/>
              </w:rPr>
            </w:pPr>
            <w:r w:rsidRPr="00DA2086">
              <w:rPr>
                <w:sz w:val="28"/>
                <w:szCs w:val="28"/>
                <w:lang w:val="en-IN"/>
              </w:rPr>
              <w:t>Returning False for numbers less than or equal to 1, as they are not prime.</w:t>
            </w:r>
          </w:p>
          <w:p w14:paraId="1538D338" w14:textId="77777777" w:rsidR="00DA2086" w:rsidRPr="00DA2086" w:rsidRDefault="00DA2086" w:rsidP="00DA2086">
            <w:pPr>
              <w:numPr>
                <w:ilvl w:val="1"/>
                <w:numId w:val="5"/>
              </w:numPr>
              <w:rPr>
                <w:sz w:val="28"/>
                <w:szCs w:val="28"/>
                <w:lang w:val="en-IN"/>
              </w:rPr>
            </w:pPr>
            <w:r w:rsidRPr="00DA2086">
              <w:rPr>
                <w:sz w:val="28"/>
                <w:szCs w:val="28"/>
                <w:lang w:val="en-IN"/>
              </w:rPr>
              <w:t>Iterating from 2 to the square root of n and checking if any number divides n evenly (i.e., has a remainder of 0). If such a number is found, n is not prime, and the function returns False.</w:t>
            </w:r>
          </w:p>
          <w:p w14:paraId="400BCC28" w14:textId="77777777" w:rsidR="00DA2086" w:rsidRPr="00DA2086" w:rsidRDefault="00DA2086" w:rsidP="00DA2086">
            <w:pPr>
              <w:numPr>
                <w:ilvl w:val="1"/>
                <w:numId w:val="5"/>
              </w:numPr>
              <w:rPr>
                <w:sz w:val="28"/>
                <w:szCs w:val="28"/>
                <w:lang w:val="en-IN"/>
              </w:rPr>
            </w:pPr>
            <w:r w:rsidRPr="00DA2086">
              <w:rPr>
                <w:sz w:val="28"/>
                <w:szCs w:val="28"/>
                <w:lang w:val="en-IN"/>
              </w:rPr>
              <w:t>If no divisor is found, the number is prime, and the function returns True.</w:t>
            </w:r>
          </w:p>
          <w:p w14:paraId="2F1007AD" w14:textId="4F13E5C4" w:rsidR="00DA2086" w:rsidRPr="00DA2086" w:rsidRDefault="00DA2086" w:rsidP="00DA2086">
            <w:pPr>
              <w:numPr>
                <w:ilvl w:val="0"/>
                <w:numId w:val="5"/>
              </w:numPr>
              <w:rPr>
                <w:sz w:val="28"/>
                <w:szCs w:val="28"/>
                <w:lang w:val="en-IN"/>
              </w:rPr>
            </w:pPr>
            <w:r w:rsidRPr="00DA2086">
              <w:rPr>
                <w:b/>
                <w:bCs/>
                <w:sz w:val="28"/>
                <w:szCs w:val="28"/>
                <w:lang w:val="en-IN"/>
              </w:rPr>
              <w:t>Prime Number Generator (</w:t>
            </w:r>
            <w:proofErr w:type="spellStart"/>
            <w:r w:rsidRPr="00DA2086">
              <w:rPr>
                <w:b/>
                <w:bCs/>
                <w:sz w:val="28"/>
                <w:szCs w:val="28"/>
                <w:lang w:val="en-IN"/>
              </w:rPr>
              <w:t>generate_primes</w:t>
            </w:r>
            <w:proofErr w:type="spellEnd"/>
            <w:r w:rsidRPr="00DA2086">
              <w:rPr>
                <w:b/>
                <w:bCs/>
                <w:sz w:val="28"/>
                <w:szCs w:val="28"/>
                <w:lang w:val="en-IN"/>
              </w:rPr>
              <w:t>)</w:t>
            </w:r>
            <w:r w:rsidRPr="00DA2086">
              <w:rPr>
                <w:sz w:val="28"/>
                <w:szCs w:val="28"/>
                <w:lang w:val="en-IN"/>
              </w:rPr>
              <w:t>: The functi</w:t>
            </w:r>
            <w:r>
              <w:rPr>
                <w:sz w:val="28"/>
                <w:szCs w:val="28"/>
                <w:lang w:val="en-IN"/>
              </w:rPr>
              <w:t>on</w:t>
            </w:r>
          </w:p>
        </w:tc>
        <w:tc>
          <w:tcPr>
            <w:tcW w:w="4394" w:type="dxa"/>
            <w:shd w:val="clear" w:color="auto" w:fill="FFFFFF" w:themeFill="background1"/>
          </w:tcPr>
          <w:p w14:paraId="3836788C" w14:textId="2BD4A7E6" w:rsidR="00DA2086" w:rsidRDefault="00DA2086" w:rsidP="00DA2086">
            <w:pPr>
              <w:rPr>
                <w:b/>
                <w:bCs/>
                <w:sz w:val="28"/>
                <w:szCs w:val="28"/>
                <w:lang w:val="en-IN"/>
              </w:rPr>
            </w:pPr>
          </w:p>
          <w:p w14:paraId="5A46633A" w14:textId="77777777" w:rsidR="00DA2086" w:rsidRDefault="00DA2086" w:rsidP="00DA2086">
            <w:pPr>
              <w:rPr>
                <w:b/>
                <w:bCs/>
                <w:sz w:val="28"/>
                <w:szCs w:val="28"/>
                <w:lang w:val="en-IN"/>
              </w:rPr>
            </w:pPr>
          </w:p>
          <w:p w14:paraId="5DB38CF5" w14:textId="77777777" w:rsidR="00DA2086" w:rsidRDefault="00DA2086" w:rsidP="00DA2086">
            <w:pPr>
              <w:rPr>
                <w:b/>
                <w:bCs/>
                <w:sz w:val="28"/>
                <w:szCs w:val="28"/>
                <w:lang w:val="en-IN"/>
              </w:rPr>
            </w:pPr>
          </w:p>
          <w:p w14:paraId="6CB542B3" w14:textId="3D1727A5" w:rsidR="00DA2086" w:rsidRDefault="00DA2086" w:rsidP="00DA2086">
            <w:pPr>
              <w:rPr>
                <w:b/>
                <w:bCs/>
                <w:sz w:val="28"/>
                <w:szCs w:val="28"/>
                <w:lang w:val="en-IN"/>
              </w:rPr>
            </w:pPr>
            <w:proofErr w:type="spellStart"/>
            <w:r w:rsidRPr="00DA2086">
              <w:rPr>
                <w:b/>
                <w:bCs/>
                <w:sz w:val="28"/>
                <w:szCs w:val="28"/>
                <w:lang w:val="en-IN"/>
              </w:rPr>
              <w:t>generate_primes</w:t>
            </w:r>
            <w:proofErr w:type="spellEnd"/>
            <w:r w:rsidRPr="00DA2086">
              <w:rPr>
                <w:b/>
                <w:bCs/>
                <w:sz w:val="28"/>
                <w:szCs w:val="28"/>
                <w:lang w:val="en-IN"/>
              </w:rPr>
              <w:t xml:space="preserve">(limit) generates all prime numbers up to the specified limit by iterating from 2 to limit. For each number, it calls the </w:t>
            </w:r>
            <w:proofErr w:type="spellStart"/>
            <w:r w:rsidRPr="00DA2086">
              <w:rPr>
                <w:b/>
                <w:bCs/>
                <w:sz w:val="28"/>
                <w:szCs w:val="28"/>
                <w:lang w:val="en-IN"/>
              </w:rPr>
              <w:t>is_prime</w:t>
            </w:r>
            <w:proofErr w:type="spellEnd"/>
            <w:r w:rsidRPr="00DA2086">
              <w:rPr>
                <w:b/>
                <w:bCs/>
                <w:sz w:val="28"/>
                <w:szCs w:val="28"/>
                <w:lang w:val="en-IN"/>
              </w:rPr>
              <w:t xml:space="preserve"> function to check if the number is prime. If it is, the number is added to a list of primes.</w:t>
            </w:r>
          </w:p>
          <w:p w14:paraId="288C09A7" w14:textId="04BC1973" w:rsidR="00DA2086" w:rsidRPr="00DA2086" w:rsidRDefault="00DA2086" w:rsidP="00DA2086">
            <w:pPr>
              <w:rPr>
                <w:sz w:val="28"/>
                <w:szCs w:val="28"/>
                <w:lang w:val="en-IN"/>
              </w:rPr>
            </w:pPr>
            <w:r w:rsidRPr="00DA2086">
              <w:rPr>
                <w:b/>
                <w:bCs/>
                <w:sz w:val="28"/>
                <w:szCs w:val="28"/>
                <w:lang w:val="en-IN"/>
              </w:rPr>
              <w:t>3    User Input and Error Handling</w:t>
            </w:r>
            <w:r w:rsidRPr="00DA2086">
              <w:rPr>
                <w:sz w:val="28"/>
                <w:szCs w:val="28"/>
                <w:lang w:val="en-IN"/>
              </w:rPr>
              <w:t>: The program prompts the user to input:</w:t>
            </w:r>
          </w:p>
          <w:p w14:paraId="1F5B0BCF" w14:textId="77777777" w:rsidR="00DA2086" w:rsidRPr="00DA2086" w:rsidRDefault="00DA2086" w:rsidP="00DA2086">
            <w:pPr>
              <w:numPr>
                <w:ilvl w:val="1"/>
                <w:numId w:val="5"/>
              </w:numPr>
              <w:tabs>
                <w:tab w:val="clear" w:pos="1440"/>
                <w:tab w:val="num" w:pos="1363"/>
              </w:tabs>
              <w:ind w:left="1363"/>
              <w:rPr>
                <w:sz w:val="28"/>
                <w:szCs w:val="28"/>
                <w:lang w:val="en-IN"/>
              </w:rPr>
            </w:pPr>
            <w:r w:rsidRPr="00DA2086">
              <w:rPr>
                <w:sz w:val="28"/>
                <w:szCs w:val="28"/>
                <w:lang w:val="en-IN"/>
              </w:rPr>
              <w:t>A number to check if it is prime.</w:t>
            </w:r>
          </w:p>
          <w:p w14:paraId="150355A9" w14:textId="766DC480" w:rsidR="0031055C" w:rsidRPr="00DA2086" w:rsidRDefault="00DA2086" w:rsidP="00DA2086">
            <w:pPr>
              <w:numPr>
                <w:ilvl w:val="1"/>
                <w:numId w:val="5"/>
              </w:numPr>
              <w:tabs>
                <w:tab w:val="clear" w:pos="1440"/>
                <w:tab w:val="num" w:pos="1363"/>
              </w:tabs>
              <w:ind w:left="1363"/>
              <w:rPr>
                <w:sz w:val="28"/>
                <w:szCs w:val="28"/>
                <w:lang w:val="en-IN"/>
              </w:rPr>
            </w:pPr>
            <w:r w:rsidRPr="00DA2086">
              <w:rPr>
                <w:sz w:val="28"/>
                <w:szCs w:val="28"/>
                <w:lang w:val="en-IN"/>
              </w:rPr>
              <w:t>A limit up to which prime numbers should be generated</w:t>
            </w:r>
          </w:p>
        </w:tc>
        <w:tc>
          <w:tcPr>
            <w:tcW w:w="425" w:type="dxa"/>
            <w:shd w:val="clear" w:color="auto" w:fill="FFFFFF" w:themeFill="background1"/>
          </w:tcPr>
          <w:p w14:paraId="3BF9F7C1" w14:textId="77777777" w:rsidR="0031055C" w:rsidRPr="00DA2086" w:rsidRDefault="0031055C" w:rsidP="005F4A20">
            <w:pPr>
              <w:rPr>
                <w:sz w:val="28"/>
                <w:szCs w:val="28"/>
              </w:rPr>
            </w:pPr>
          </w:p>
        </w:tc>
      </w:tr>
      <w:tr w:rsidR="0031055C" w:rsidRPr="00DA2086" w14:paraId="13AF6BCF" w14:textId="77777777" w:rsidTr="00DA2086">
        <w:trPr>
          <w:trHeight w:val="6634"/>
        </w:trPr>
        <w:tc>
          <w:tcPr>
            <w:tcW w:w="284" w:type="dxa"/>
            <w:shd w:val="clear" w:color="auto" w:fill="FFFFFF" w:themeFill="background1"/>
          </w:tcPr>
          <w:p w14:paraId="6F8EF837" w14:textId="77777777" w:rsidR="0031055C" w:rsidRDefault="0031055C" w:rsidP="005A2DF7">
            <w:pPr>
              <w:rPr>
                <w:sz w:val="28"/>
                <w:szCs w:val="28"/>
              </w:rPr>
            </w:pPr>
          </w:p>
          <w:p w14:paraId="43EDEB1E" w14:textId="77777777" w:rsidR="00255580" w:rsidRPr="00255580" w:rsidRDefault="00255580" w:rsidP="00255580">
            <w:pPr>
              <w:rPr>
                <w:sz w:val="28"/>
                <w:szCs w:val="28"/>
              </w:rPr>
            </w:pPr>
          </w:p>
          <w:p w14:paraId="532092DC" w14:textId="77777777" w:rsidR="00255580" w:rsidRPr="00255580" w:rsidRDefault="00255580" w:rsidP="00255580">
            <w:pPr>
              <w:rPr>
                <w:sz w:val="28"/>
                <w:szCs w:val="28"/>
              </w:rPr>
            </w:pPr>
          </w:p>
          <w:p w14:paraId="07652BAD" w14:textId="77777777" w:rsidR="00255580" w:rsidRPr="00255580" w:rsidRDefault="00255580" w:rsidP="00255580">
            <w:pPr>
              <w:rPr>
                <w:sz w:val="28"/>
                <w:szCs w:val="28"/>
              </w:rPr>
            </w:pPr>
          </w:p>
          <w:p w14:paraId="4AE6641B" w14:textId="77777777" w:rsidR="00255580" w:rsidRPr="00255580" w:rsidRDefault="00255580" w:rsidP="00255580">
            <w:pPr>
              <w:rPr>
                <w:sz w:val="28"/>
                <w:szCs w:val="28"/>
              </w:rPr>
            </w:pPr>
          </w:p>
          <w:p w14:paraId="73E89385" w14:textId="77777777" w:rsidR="00255580" w:rsidRPr="00255580" w:rsidRDefault="00255580" w:rsidP="00255580">
            <w:pPr>
              <w:rPr>
                <w:sz w:val="28"/>
                <w:szCs w:val="28"/>
              </w:rPr>
            </w:pPr>
          </w:p>
          <w:p w14:paraId="3926A82D" w14:textId="77777777" w:rsidR="00255580" w:rsidRPr="00255580" w:rsidRDefault="00255580" w:rsidP="00255580">
            <w:pPr>
              <w:rPr>
                <w:sz w:val="28"/>
                <w:szCs w:val="28"/>
              </w:rPr>
            </w:pPr>
          </w:p>
          <w:p w14:paraId="187AE1C3" w14:textId="77777777" w:rsidR="00255580" w:rsidRPr="00255580" w:rsidRDefault="00255580" w:rsidP="00255580">
            <w:pPr>
              <w:rPr>
                <w:sz w:val="28"/>
                <w:szCs w:val="28"/>
              </w:rPr>
            </w:pPr>
          </w:p>
          <w:p w14:paraId="04859C7C" w14:textId="77777777" w:rsidR="00255580" w:rsidRPr="00255580" w:rsidRDefault="00255580" w:rsidP="00255580">
            <w:pPr>
              <w:rPr>
                <w:sz w:val="28"/>
                <w:szCs w:val="28"/>
              </w:rPr>
            </w:pPr>
          </w:p>
          <w:p w14:paraId="19EBEEC9" w14:textId="77777777" w:rsidR="00255580" w:rsidRPr="00255580" w:rsidRDefault="00255580" w:rsidP="00255580">
            <w:pPr>
              <w:rPr>
                <w:sz w:val="28"/>
                <w:szCs w:val="28"/>
              </w:rPr>
            </w:pPr>
          </w:p>
        </w:tc>
        <w:tc>
          <w:tcPr>
            <w:tcW w:w="5670" w:type="dxa"/>
            <w:tcBorders>
              <w:bottom w:val="single" w:sz="18" w:space="0" w:color="FF1571" w:themeColor="accent2"/>
            </w:tcBorders>
            <w:shd w:val="clear" w:color="auto" w:fill="FFFFFF" w:themeFill="background1"/>
          </w:tcPr>
          <w:p w14:paraId="2EF64E0C" w14:textId="423C9245" w:rsidR="002B6593" w:rsidRDefault="00B37AA0" w:rsidP="00B37AA0">
            <w:pPr>
              <w:pStyle w:val="Heading3"/>
              <w:rPr>
                <w:sz w:val="48"/>
                <w:szCs w:val="48"/>
              </w:rPr>
            </w:pPr>
            <w:r w:rsidRPr="00B37AA0">
              <w:rPr>
                <w:sz w:val="48"/>
                <w:szCs w:val="48"/>
              </w:rPr>
              <w:t xml:space="preserve">Code </w:t>
            </w:r>
            <w:r>
              <w:rPr>
                <w:sz w:val="48"/>
                <w:szCs w:val="48"/>
              </w:rPr>
              <w:t xml:space="preserve">Implementation </w:t>
            </w:r>
          </w:p>
          <w:p w14:paraId="0ABE6BD6" w14:textId="77777777" w:rsidR="00B37AA0" w:rsidRDefault="00B37AA0" w:rsidP="00B37AA0"/>
          <w:p w14:paraId="3A1CEEA3" w14:textId="1648E2FD" w:rsidR="002B6593" w:rsidRPr="00DA2086" w:rsidRDefault="002B6593" w:rsidP="005A2DF7">
            <w:pPr>
              <w:pStyle w:val="Heading3"/>
              <w:rPr>
                <w:sz w:val="28"/>
                <w:szCs w:val="28"/>
              </w:rPr>
            </w:pPr>
          </w:p>
          <w:p w14:paraId="02FBB99C" w14:textId="77777777" w:rsidR="002B6593" w:rsidRPr="00DA2086" w:rsidRDefault="002B6593" w:rsidP="005F4A20">
            <w:pPr>
              <w:rPr>
                <w:sz w:val="28"/>
                <w:szCs w:val="28"/>
              </w:rPr>
            </w:pPr>
          </w:p>
          <w:p w14:paraId="0E0C59B6" w14:textId="2DA4D8E9" w:rsidR="002B6593" w:rsidRPr="00DA2086" w:rsidRDefault="00255580" w:rsidP="005D557C">
            <w:pPr>
              <w:pStyle w:val="Text"/>
              <w:rPr>
                <w:szCs w:val="28"/>
              </w:rPr>
            </w:pPr>
            <w:r>
              <w:rPr>
                <w:noProof/>
                <w:szCs w:val="28"/>
              </w:rPr>
              <w:drawing>
                <wp:inline distT="0" distB="0" distL="0" distR="0" wp14:anchorId="28222D5A" wp14:editId="6B5FF266">
                  <wp:extent cx="3840480" cy="2430780"/>
                  <wp:effectExtent l="0" t="0" r="7620" b="7620"/>
                  <wp:docPr id="72657636"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57636" name="Picture 2" descr="A screenshot of a computer program&#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3840480" cy="2430780"/>
                          </a:xfrm>
                          <a:prstGeom prst="rect">
                            <a:avLst/>
                          </a:prstGeom>
                        </pic:spPr>
                      </pic:pic>
                    </a:graphicData>
                  </a:graphic>
                </wp:inline>
              </w:drawing>
            </w:r>
          </w:p>
        </w:tc>
        <w:tc>
          <w:tcPr>
            <w:tcW w:w="4394" w:type="dxa"/>
            <w:tcBorders>
              <w:bottom w:val="single" w:sz="18" w:space="0" w:color="FF1571" w:themeColor="accent2"/>
            </w:tcBorders>
            <w:shd w:val="clear" w:color="auto" w:fill="FFFFFF" w:themeFill="background1"/>
          </w:tcPr>
          <w:p w14:paraId="6605D4E3" w14:textId="77777777" w:rsidR="0031055C" w:rsidRDefault="0031055C" w:rsidP="00B37AA0">
            <w:pPr>
              <w:pStyle w:val="Text"/>
              <w:rPr>
                <w:szCs w:val="28"/>
              </w:rPr>
            </w:pPr>
          </w:p>
          <w:p w14:paraId="7D679B80" w14:textId="77777777" w:rsidR="00255580" w:rsidRDefault="00255580" w:rsidP="00B37AA0">
            <w:pPr>
              <w:pStyle w:val="Text"/>
              <w:rPr>
                <w:szCs w:val="28"/>
              </w:rPr>
            </w:pPr>
          </w:p>
          <w:p w14:paraId="5294553E" w14:textId="77777777" w:rsidR="00255580" w:rsidRDefault="00255580" w:rsidP="00B37AA0">
            <w:pPr>
              <w:pStyle w:val="Text"/>
              <w:rPr>
                <w:szCs w:val="28"/>
              </w:rPr>
            </w:pPr>
          </w:p>
          <w:p w14:paraId="038F861A" w14:textId="77777777" w:rsidR="00255580" w:rsidRDefault="00255580" w:rsidP="00B37AA0">
            <w:pPr>
              <w:pStyle w:val="Text"/>
              <w:rPr>
                <w:szCs w:val="28"/>
              </w:rPr>
            </w:pPr>
          </w:p>
          <w:p w14:paraId="233773F8" w14:textId="77777777" w:rsidR="00255580" w:rsidRDefault="00255580" w:rsidP="00B37AA0">
            <w:pPr>
              <w:pStyle w:val="Text"/>
              <w:rPr>
                <w:szCs w:val="28"/>
              </w:rPr>
            </w:pPr>
          </w:p>
          <w:p w14:paraId="4755DD03" w14:textId="77777777" w:rsidR="00255580" w:rsidRDefault="00255580" w:rsidP="00B37AA0">
            <w:pPr>
              <w:pStyle w:val="Text"/>
              <w:rPr>
                <w:szCs w:val="28"/>
              </w:rPr>
            </w:pPr>
          </w:p>
          <w:p w14:paraId="317C01A9" w14:textId="77777777" w:rsidR="00255580" w:rsidRDefault="00255580" w:rsidP="00B37AA0">
            <w:pPr>
              <w:pStyle w:val="Text"/>
              <w:rPr>
                <w:szCs w:val="28"/>
              </w:rPr>
            </w:pPr>
          </w:p>
          <w:p w14:paraId="47492227" w14:textId="77777777" w:rsidR="00255580" w:rsidRDefault="00255580" w:rsidP="00B37AA0">
            <w:pPr>
              <w:pStyle w:val="Text"/>
              <w:rPr>
                <w:szCs w:val="28"/>
              </w:rPr>
            </w:pPr>
          </w:p>
          <w:p w14:paraId="371385C2" w14:textId="0AE9447D" w:rsidR="00255580" w:rsidRPr="00DA2086" w:rsidRDefault="00255580" w:rsidP="00B37AA0">
            <w:pPr>
              <w:pStyle w:val="Text"/>
              <w:rPr>
                <w:szCs w:val="28"/>
              </w:rPr>
            </w:pPr>
            <w:r>
              <w:rPr>
                <w:noProof/>
                <w:szCs w:val="28"/>
              </w:rPr>
              <w:drawing>
                <wp:inline distT="0" distB="0" distL="0" distR="0" wp14:anchorId="31F530F9" wp14:editId="6887CC1E">
                  <wp:extent cx="3139440" cy="2484120"/>
                  <wp:effectExtent l="0" t="0" r="3810" b="0"/>
                  <wp:docPr id="101965377" name="Picture 3" descr="A computer screen shot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65377" name="Picture 3" descr="A computer screen shot of a function&#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139440" cy="2484120"/>
                          </a:xfrm>
                          <a:prstGeom prst="rect">
                            <a:avLst/>
                          </a:prstGeom>
                        </pic:spPr>
                      </pic:pic>
                    </a:graphicData>
                  </a:graphic>
                </wp:inline>
              </w:drawing>
            </w:r>
          </w:p>
        </w:tc>
        <w:tc>
          <w:tcPr>
            <w:tcW w:w="425" w:type="dxa"/>
            <w:shd w:val="clear" w:color="auto" w:fill="FFFFFF" w:themeFill="background1"/>
          </w:tcPr>
          <w:p w14:paraId="02FF3561" w14:textId="77777777" w:rsidR="0031055C" w:rsidRPr="00DA2086" w:rsidRDefault="0031055C" w:rsidP="005A2DF7">
            <w:pPr>
              <w:rPr>
                <w:sz w:val="28"/>
                <w:szCs w:val="28"/>
              </w:rPr>
            </w:pPr>
          </w:p>
        </w:tc>
      </w:tr>
      <w:tr w:rsidR="0031055C" w:rsidRPr="00DA2086" w14:paraId="16D67D59" w14:textId="77777777" w:rsidTr="00DA2086">
        <w:trPr>
          <w:trHeight w:val="6192"/>
        </w:trPr>
        <w:tc>
          <w:tcPr>
            <w:tcW w:w="284" w:type="dxa"/>
          </w:tcPr>
          <w:p w14:paraId="4BC7A610" w14:textId="225325F4" w:rsidR="0031055C" w:rsidRPr="00DA2086" w:rsidRDefault="0031055C" w:rsidP="005A2DF7">
            <w:pPr>
              <w:rPr>
                <w:sz w:val="28"/>
                <w:szCs w:val="28"/>
              </w:rPr>
            </w:pPr>
          </w:p>
        </w:tc>
        <w:tc>
          <w:tcPr>
            <w:tcW w:w="10064" w:type="dxa"/>
            <w:gridSpan w:val="2"/>
            <w:tcBorders>
              <w:top w:val="single" w:sz="18" w:space="0" w:color="FF1571" w:themeColor="accent2"/>
            </w:tcBorders>
            <w:vAlign w:val="center"/>
          </w:tcPr>
          <w:p w14:paraId="453A97B1" w14:textId="0F535F36" w:rsidR="0031055C" w:rsidRPr="00DA2086" w:rsidRDefault="00255580" w:rsidP="00B37AA0">
            <w:pPr>
              <w:pStyle w:val="Text"/>
              <w:rPr>
                <w:szCs w:val="28"/>
              </w:rPr>
            </w:pPr>
            <w:r>
              <w:rPr>
                <w:noProof/>
                <w:szCs w:val="28"/>
              </w:rPr>
              <w:drawing>
                <wp:inline distT="0" distB="0" distL="0" distR="0" wp14:anchorId="0C784781" wp14:editId="7FEC3B9F">
                  <wp:extent cx="7901940" cy="3314700"/>
                  <wp:effectExtent l="0" t="0" r="3810" b="0"/>
                  <wp:docPr id="1408613274" name="Picture 4"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613274" name="Picture 4" descr="A screen shot of a computer program&#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7901940" cy="3314700"/>
                          </a:xfrm>
                          <a:prstGeom prst="rect">
                            <a:avLst/>
                          </a:prstGeom>
                        </pic:spPr>
                      </pic:pic>
                    </a:graphicData>
                  </a:graphic>
                </wp:inline>
              </w:drawing>
            </w:r>
          </w:p>
        </w:tc>
        <w:tc>
          <w:tcPr>
            <w:tcW w:w="425" w:type="dxa"/>
            <w:shd w:val="clear" w:color="auto" w:fill="FFFFFF" w:themeFill="background1"/>
          </w:tcPr>
          <w:p w14:paraId="73DA4002" w14:textId="77777777" w:rsidR="0031055C" w:rsidRPr="00DA2086" w:rsidRDefault="0031055C" w:rsidP="005A2DF7">
            <w:pPr>
              <w:rPr>
                <w:sz w:val="28"/>
                <w:szCs w:val="28"/>
              </w:rPr>
            </w:pPr>
          </w:p>
        </w:tc>
      </w:tr>
    </w:tbl>
    <w:p w14:paraId="3D93731C" w14:textId="77777777" w:rsidR="00E61F1F" w:rsidRDefault="00E61F1F"/>
    <w:tbl>
      <w:tblPr>
        <w:tblW w:w="10773" w:type="dxa"/>
        <w:tblLayout w:type="fixed"/>
        <w:tblLook w:val="0600" w:firstRow="0" w:lastRow="0" w:firstColumn="0" w:lastColumn="0" w:noHBand="1" w:noVBand="1"/>
      </w:tblPr>
      <w:tblGrid>
        <w:gridCol w:w="993"/>
        <w:gridCol w:w="5272"/>
        <w:gridCol w:w="3516"/>
        <w:gridCol w:w="992"/>
      </w:tblGrid>
      <w:tr w:rsidR="005A2DF7" w14:paraId="223AECD2" w14:textId="77777777" w:rsidTr="00216DB3">
        <w:trPr>
          <w:trHeight w:val="13464"/>
        </w:trPr>
        <w:tc>
          <w:tcPr>
            <w:tcW w:w="993" w:type="dxa"/>
          </w:tcPr>
          <w:p w14:paraId="5CB3C05A" w14:textId="77777777" w:rsidR="005A2DF7" w:rsidRDefault="005A2DF7" w:rsidP="005A2DF7">
            <w:pPr>
              <w:pStyle w:val="GraphicAnchor"/>
            </w:pPr>
          </w:p>
        </w:tc>
        <w:tc>
          <w:tcPr>
            <w:tcW w:w="5272" w:type="dxa"/>
          </w:tcPr>
          <w:p w14:paraId="773C6666" w14:textId="77777777" w:rsidR="00255580" w:rsidRPr="00255580" w:rsidRDefault="00255580" w:rsidP="00255580">
            <w:pPr>
              <w:pStyle w:val="Text"/>
              <w:rPr>
                <w:b/>
                <w:bCs/>
                <w:sz w:val="44"/>
                <w:szCs w:val="44"/>
                <w:lang w:val="en-IN"/>
              </w:rPr>
            </w:pPr>
            <w:r w:rsidRPr="00255580">
              <w:rPr>
                <w:b/>
                <w:bCs/>
                <w:sz w:val="44"/>
                <w:szCs w:val="44"/>
                <w:lang w:val="en-IN"/>
              </w:rPr>
              <w:t>7. Conclusion</w:t>
            </w:r>
          </w:p>
          <w:p w14:paraId="6331577B" w14:textId="77777777" w:rsidR="00255580" w:rsidRPr="00255580" w:rsidRDefault="00255580" w:rsidP="00255580">
            <w:pPr>
              <w:pStyle w:val="Text"/>
              <w:rPr>
                <w:sz w:val="44"/>
                <w:szCs w:val="44"/>
                <w:lang w:val="en-IN"/>
              </w:rPr>
            </w:pPr>
            <w:r w:rsidRPr="00255580">
              <w:rPr>
                <w:sz w:val="44"/>
                <w:szCs w:val="44"/>
                <w:lang w:val="en-IN"/>
              </w:rPr>
              <w:t>This project successfully implements both a prime number checker and generator. It meets the objectives of:</w:t>
            </w:r>
          </w:p>
          <w:p w14:paraId="76F5F068" w14:textId="77777777" w:rsidR="00255580" w:rsidRPr="00255580" w:rsidRDefault="00255580" w:rsidP="00255580">
            <w:pPr>
              <w:pStyle w:val="Text"/>
              <w:numPr>
                <w:ilvl w:val="0"/>
                <w:numId w:val="6"/>
              </w:numPr>
              <w:rPr>
                <w:sz w:val="44"/>
                <w:szCs w:val="44"/>
                <w:lang w:val="en-IN"/>
              </w:rPr>
            </w:pPr>
            <w:r w:rsidRPr="00255580">
              <w:rPr>
                <w:sz w:val="44"/>
                <w:szCs w:val="44"/>
                <w:lang w:val="en-IN"/>
              </w:rPr>
              <w:t>Checking the primality of a number.</w:t>
            </w:r>
          </w:p>
          <w:p w14:paraId="5414C71B" w14:textId="77777777" w:rsidR="00255580" w:rsidRPr="00255580" w:rsidRDefault="00255580" w:rsidP="00255580">
            <w:pPr>
              <w:pStyle w:val="Text"/>
              <w:numPr>
                <w:ilvl w:val="0"/>
                <w:numId w:val="6"/>
              </w:numPr>
              <w:rPr>
                <w:sz w:val="44"/>
                <w:szCs w:val="44"/>
                <w:lang w:val="en-IN"/>
              </w:rPr>
            </w:pPr>
            <w:r w:rsidRPr="00255580">
              <w:rPr>
                <w:sz w:val="44"/>
                <w:szCs w:val="44"/>
                <w:lang w:val="en-IN"/>
              </w:rPr>
              <w:t>Generating prime numbers up to a specified limit.</w:t>
            </w:r>
          </w:p>
          <w:p w14:paraId="3C27446E" w14:textId="77777777" w:rsidR="00255580" w:rsidRPr="00255580" w:rsidRDefault="00255580" w:rsidP="00255580">
            <w:pPr>
              <w:pStyle w:val="Text"/>
              <w:numPr>
                <w:ilvl w:val="0"/>
                <w:numId w:val="6"/>
              </w:numPr>
              <w:rPr>
                <w:sz w:val="44"/>
                <w:szCs w:val="44"/>
                <w:lang w:val="en-IN"/>
              </w:rPr>
            </w:pPr>
            <w:r w:rsidRPr="00255580">
              <w:rPr>
                <w:sz w:val="44"/>
                <w:szCs w:val="44"/>
                <w:lang w:val="en-IN"/>
              </w:rPr>
              <w:t>Providing a user-friendly interface with input prompts and handling invalid inputs gracefully.</w:t>
            </w:r>
          </w:p>
          <w:p w14:paraId="4978FFD6" w14:textId="77777777" w:rsidR="00255580" w:rsidRPr="00255580" w:rsidRDefault="00255580" w:rsidP="00255580">
            <w:pPr>
              <w:pStyle w:val="Text"/>
              <w:rPr>
                <w:sz w:val="44"/>
                <w:szCs w:val="44"/>
                <w:lang w:val="en-IN"/>
              </w:rPr>
            </w:pPr>
            <w:r w:rsidRPr="00255580">
              <w:rPr>
                <w:sz w:val="44"/>
                <w:szCs w:val="44"/>
                <w:lang w:val="en-IN"/>
              </w:rPr>
              <w:t>Future improvements could include optimizing the primality check for larger numbers (using algorithms like the Sieve of Eratosthenes), allowing for batch prime number checking, and generating primes in different formats (such as a graphical representation).</w:t>
            </w:r>
          </w:p>
          <w:p w14:paraId="7CC9B02B" w14:textId="4F0DB38D" w:rsidR="005A2DF7" w:rsidRPr="00255580" w:rsidRDefault="005A2DF7" w:rsidP="00E61F1F">
            <w:pPr>
              <w:pStyle w:val="Text"/>
              <w:rPr>
                <w:sz w:val="44"/>
                <w:szCs w:val="44"/>
              </w:rPr>
            </w:pPr>
          </w:p>
        </w:tc>
        <w:tc>
          <w:tcPr>
            <w:tcW w:w="3516" w:type="dxa"/>
          </w:tcPr>
          <w:p w14:paraId="60784E44" w14:textId="77777777" w:rsidR="005A2DF7" w:rsidRPr="0031055C" w:rsidRDefault="005A2DF7" w:rsidP="005A2DF7">
            <w:pPr>
              <w:pStyle w:val="Heading5"/>
              <w:spacing w:line="192" w:lineRule="auto"/>
            </w:pPr>
            <w:r w:rsidRPr="005A2DF7">
              <w:rPr>
                <w:noProof/>
                <w:lang w:val="en-AU" w:eastAsia="en-AU"/>
              </w:rPr>
              <mc:AlternateContent>
                <mc:Choice Requires="wps">
                  <w:drawing>
                    <wp:anchor distT="0" distB="0" distL="114300" distR="114300" simplePos="0" relativeHeight="251667456" behindDoc="1" locked="0" layoutInCell="1" allowOverlap="1" wp14:anchorId="5A298E59" wp14:editId="0746C2F4">
                      <wp:simplePos x="0" y="0"/>
                      <wp:positionH relativeFrom="column">
                        <wp:posOffset>-905510</wp:posOffset>
                      </wp:positionH>
                      <wp:positionV relativeFrom="paragraph">
                        <wp:posOffset>1007745</wp:posOffset>
                      </wp:positionV>
                      <wp:extent cx="4154169" cy="6844032"/>
                      <wp:effectExtent l="0" t="0" r="0" b="0"/>
                      <wp:wrapNone/>
                      <wp:docPr id="23"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154169" cy="6844032"/>
                              </a:xfrm>
                              <a:custGeom>
                                <a:avLst/>
                                <a:gdLst/>
                                <a:ahLst/>
                                <a:cxnLst>
                                  <a:cxn ang="0">
                                    <a:pos x="wd2" y="hd2"/>
                                  </a:cxn>
                                  <a:cxn ang="5400000">
                                    <a:pos x="wd2" y="hd2"/>
                                  </a:cxn>
                                  <a:cxn ang="10800000">
                                    <a:pos x="wd2" y="hd2"/>
                                  </a:cxn>
                                  <a:cxn ang="16200000">
                                    <a:pos x="wd2" y="hd2"/>
                                  </a:cxn>
                                </a:cxnLst>
                                <a:rect l="0" t="0" r="r" b="b"/>
                                <a:pathLst>
                                  <a:path w="21600" h="21600" extrusionOk="0">
                                    <a:moveTo>
                                      <a:pt x="17895" y="64"/>
                                    </a:moveTo>
                                    <a:lnTo>
                                      <a:pt x="17790" y="0"/>
                                    </a:lnTo>
                                    <a:lnTo>
                                      <a:pt x="17684" y="64"/>
                                    </a:lnTo>
                                    <a:lnTo>
                                      <a:pt x="0" y="10758"/>
                                    </a:lnTo>
                                    <a:lnTo>
                                      <a:pt x="139" y="10842"/>
                                    </a:lnTo>
                                    <a:lnTo>
                                      <a:pt x="17757" y="21580"/>
                                    </a:lnTo>
                                    <a:lnTo>
                                      <a:pt x="17790" y="21600"/>
                                    </a:lnTo>
                                    <a:lnTo>
                                      <a:pt x="17823" y="21580"/>
                                    </a:lnTo>
                                    <a:lnTo>
                                      <a:pt x="21600" y="19299"/>
                                    </a:lnTo>
                                    <a:lnTo>
                                      <a:pt x="21600" y="19195"/>
                                    </a:lnTo>
                                    <a:lnTo>
                                      <a:pt x="17790" y="21516"/>
                                    </a:lnTo>
                                    <a:lnTo>
                                      <a:pt x="277" y="10930"/>
                                    </a:lnTo>
                                    <a:lnTo>
                                      <a:pt x="17790" y="261"/>
                                    </a:lnTo>
                                    <a:lnTo>
                                      <a:pt x="21600" y="2565"/>
                                    </a:lnTo>
                                    <a:lnTo>
                                      <a:pt x="21600" y="2325"/>
                                    </a:lnTo>
                                    <a:lnTo>
                                      <a:pt x="17895" y="64"/>
                                    </a:lnTo>
                                    <a:close/>
                                    <a:moveTo>
                                      <a:pt x="16614" y="10754"/>
                                    </a:moveTo>
                                    <a:lnTo>
                                      <a:pt x="16753" y="10842"/>
                                    </a:lnTo>
                                    <a:lnTo>
                                      <a:pt x="17757" y="11495"/>
                                    </a:lnTo>
                                    <a:lnTo>
                                      <a:pt x="17790" y="11515"/>
                                    </a:lnTo>
                                    <a:lnTo>
                                      <a:pt x="17829" y="11495"/>
                                    </a:lnTo>
                                    <a:lnTo>
                                      <a:pt x="18906" y="10886"/>
                                    </a:lnTo>
                                    <a:lnTo>
                                      <a:pt x="18978" y="10846"/>
                                    </a:lnTo>
                                    <a:lnTo>
                                      <a:pt x="18906" y="10802"/>
                                    </a:lnTo>
                                    <a:lnTo>
                                      <a:pt x="17902" y="10149"/>
                                    </a:lnTo>
                                    <a:lnTo>
                                      <a:pt x="17803" y="10085"/>
                                    </a:lnTo>
                                    <a:lnTo>
                                      <a:pt x="17691" y="10149"/>
                                    </a:lnTo>
                                    <a:lnTo>
                                      <a:pt x="16614" y="10754"/>
                                    </a:lnTo>
                                    <a:close/>
                                    <a:moveTo>
                                      <a:pt x="17796" y="10341"/>
                                    </a:moveTo>
                                    <a:lnTo>
                                      <a:pt x="18688" y="10846"/>
                                    </a:lnTo>
                                    <a:lnTo>
                                      <a:pt x="17790" y="11431"/>
                                    </a:lnTo>
                                    <a:lnTo>
                                      <a:pt x="16898" y="10926"/>
                                    </a:lnTo>
                                    <a:lnTo>
                                      <a:pt x="17796" y="10341"/>
                                    </a:lnTo>
                                    <a:close/>
                                    <a:moveTo>
                                      <a:pt x="17790" y="7563"/>
                                    </a:moveTo>
                                    <a:lnTo>
                                      <a:pt x="17684" y="7628"/>
                                    </a:lnTo>
                                    <a:lnTo>
                                      <a:pt x="12461" y="10758"/>
                                    </a:lnTo>
                                    <a:lnTo>
                                      <a:pt x="12599" y="10846"/>
                                    </a:lnTo>
                                    <a:lnTo>
                                      <a:pt x="17757" y="14021"/>
                                    </a:lnTo>
                                    <a:lnTo>
                                      <a:pt x="17790" y="14041"/>
                                    </a:lnTo>
                                    <a:lnTo>
                                      <a:pt x="17823" y="14021"/>
                                    </a:lnTo>
                                    <a:lnTo>
                                      <a:pt x="21600" y="11760"/>
                                    </a:lnTo>
                                    <a:lnTo>
                                      <a:pt x="21600" y="11604"/>
                                    </a:lnTo>
                                    <a:lnTo>
                                      <a:pt x="17790" y="13948"/>
                                    </a:lnTo>
                                    <a:lnTo>
                                      <a:pt x="12738" y="10926"/>
                                    </a:lnTo>
                                    <a:lnTo>
                                      <a:pt x="17790" y="7820"/>
                                    </a:lnTo>
                                    <a:lnTo>
                                      <a:pt x="21600" y="10101"/>
                                    </a:lnTo>
                                    <a:lnTo>
                                      <a:pt x="21600" y="9908"/>
                                    </a:lnTo>
                                    <a:lnTo>
                                      <a:pt x="17895" y="7628"/>
                                    </a:lnTo>
                                    <a:lnTo>
                                      <a:pt x="17790" y="7563"/>
                                    </a:lnTo>
                                    <a:close/>
                                    <a:moveTo>
                                      <a:pt x="17790" y="8822"/>
                                    </a:moveTo>
                                    <a:lnTo>
                                      <a:pt x="17684" y="8886"/>
                                    </a:lnTo>
                                    <a:lnTo>
                                      <a:pt x="14534" y="10754"/>
                                    </a:lnTo>
                                    <a:lnTo>
                                      <a:pt x="14673" y="10842"/>
                                    </a:lnTo>
                                    <a:lnTo>
                                      <a:pt x="17750" y="12754"/>
                                    </a:lnTo>
                                    <a:lnTo>
                                      <a:pt x="17783" y="12774"/>
                                    </a:lnTo>
                                    <a:lnTo>
                                      <a:pt x="17816" y="12754"/>
                                    </a:lnTo>
                                    <a:lnTo>
                                      <a:pt x="20966" y="10886"/>
                                    </a:lnTo>
                                    <a:lnTo>
                                      <a:pt x="21039" y="10846"/>
                                    </a:lnTo>
                                    <a:lnTo>
                                      <a:pt x="20966" y="10802"/>
                                    </a:lnTo>
                                    <a:lnTo>
                                      <a:pt x="17889" y="8890"/>
                                    </a:lnTo>
                                    <a:lnTo>
                                      <a:pt x="17790" y="8822"/>
                                    </a:lnTo>
                                    <a:close/>
                                    <a:moveTo>
                                      <a:pt x="17783" y="12690"/>
                                    </a:moveTo>
                                    <a:lnTo>
                                      <a:pt x="14812" y="10926"/>
                                    </a:lnTo>
                                    <a:lnTo>
                                      <a:pt x="17783" y="9078"/>
                                    </a:lnTo>
                                    <a:lnTo>
                                      <a:pt x="20755" y="10842"/>
                                    </a:lnTo>
                                    <a:lnTo>
                                      <a:pt x="17783" y="12690"/>
                                    </a:lnTo>
                                    <a:close/>
                                    <a:moveTo>
                                      <a:pt x="17790" y="5042"/>
                                    </a:moveTo>
                                    <a:lnTo>
                                      <a:pt x="17684" y="5106"/>
                                    </a:lnTo>
                                    <a:lnTo>
                                      <a:pt x="8307" y="10758"/>
                                    </a:lnTo>
                                    <a:lnTo>
                                      <a:pt x="8446" y="10842"/>
                                    </a:lnTo>
                                    <a:lnTo>
                                      <a:pt x="17757" y="16538"/>
                                    </a:lnTo>
                                    <a:lnTo>
                                      <a:pt x="17790" y="16558"/>
                                    </a:lnTo>
                                    <a:lnTo>
                                      <a:pt x="17823" y="16538"/>
                                    </a:lnTo>
                                    <a:lnTo>
                                      <a:pt x="21600" y="14265"/>
                                    </a:lnTo>
                                    <a:lnTo>
                                      <a:pt x="21600" y="14145"/>
                                    </a:lnTo>
                                    <a:lnTo>
                                      <a:pt x="17790" y="16478"/>
                                    </a:lnTo>
                                    <a:lnTo>
                                      <a:pt x="8585" y="10934"/>
                                    </a:lnTo>
                                    <a:lnTo>
                                      <a:pt x="17790" y="5307"/>
                                    </a:lnTo>
                                    <a:lnTo>
                                      <a:pt x="21600" y="7603"/>
                                    </a:lnTo>
                                    <a:lnTo>
                                      <a:pt x="21600" y="7383"/>
                                    </a:lnTo>
                                    <a:lnTo>
                                      <a:pt x="17895" y="5118"/>
                                    </a:lnTo>
                                    <a:lnTo>
                                      <a:pt x="17790" y="5042"/>
                                    </a:lnTo>
                                    <a:close/>
                                    <a:moveTo>
                                      <a:pt x="17790" y="6301"/>
                                    </a:moveTo>
                                    <a:lnTo>
                                      <a:pt x="17684" y="6365"/>
                                    </a:lnTo>
                                    <a:lnTo>
                                      <a:pt x="10381" y="10754"/>
                                    </a:lnTo>
                                    <a:lnTo>
                                      <a:pt x="10519" y="10838"/>
                                    </a:lnTo>
                                    <a:lnTo>
                                      <a:pt x="17750" y="15271"/>
                                    </a:lnTo>
                                    <a:lnTo>
                                      <a:pt x="17783" y="15291"/>
                                    </a:lnTo>
                                    <a:lnTo>
                                      <a:pt x="17816" y="15271"/>
                                    </a:lnTo>
                                    <a:lnTo>
                                      <a:pt x="21593" y="13002"/>
                                    </a:lnTo>
                                    <a:lnTo>
                                      <a:pt x="21593" y="12870"/>
                                    </a:lnTo>
                                    <a:lnTo>
                                      <a:pt x="17783" y="15207"/>
                                    </a:lnTo>
                                    <a:lnTo>
                                      <a:pt x="10658" y="10922"/>
                                    </a:lnTo>
                                    <a:lnTo>
                                      <a:pt x="17783" y="6553"/>
                                    </a:lnTo>
                                    <a:lnTo>
                                      <a:pt x="21593" y="8842"/>
                                    </a:lnTo>
                                    <a:lnTo>
                                      <a:pt x="21593" y="8638"/>
                                    </a:lnTo>
                                    <a:lnTo>
                                      <a:pt x="17889" y="6365"/>
                                    </a:lnTo>
                                    <a:lnTo>
                                      <a:pt x="17790" y="6301"/>
                                    </a:lnTo>
                                    <a:close/>
                                    <a:moveTo>
                                      <a:pt x="17790" y="2521"/>
                                    </a:moveTo>
                                    <a:lnTo>
                                      <a:pt x="17684" y="2585"/>
                                    </a:lnTo>
                                    <a:lnTo>
                                      <a:pt x="4154" y="10758"/>
                                    </a:lnTo>
                                    <a:lnTo>
                                      <a:pt x="4292" y="10842"/>
                                    </a:lnTo>
                                    <a:lnTo>
                                      <a:pt x="17757" y="19059"/>
                                    </a:lnTo>
                                    <a:lnTo>
                                      <a:pt x="17790" y="19079"/>
                                    </a:lnTo>
                                    <a:lnTo>
                                      <a:pt x="17823" y="19059"/>
                                    </a:lnTo>
                                    <a:lnTo>
                                      <a:pt x="21600" y="16778"/>
                                    </a:lnTo>
                                    <a:lnTo>
                                      <a:pt x="21600" y="16670"/>
                                    </a:lnTo>
                                    <a:lnTo>
                                      <a:pt x="17790" y="18995"/>
                                    </a:lnTo>
                                    <a:lnTo>
                                      <a:pt x="4431" y="10930"/>
                                    </a:lnTo>
                                    <a:lnTo>
                                      <a:pt x="17790" y="2782"/>
                                    </a:lnTo>
                                    <a:lnTo>
                                      <a:pt x="21600" y="5082"/>
                                    </a:lnTo>
                                    <a:lnTo>
                                      <a:pt x="21600" y="4850"/>
                                    </a:lnTo>
                                    <a:lnTo>
                                      <a:pt x="17895" y="2589"/>
                                    </a:lnTo>
                                    <a:lnTo>
                                      <a:pt x="17790" y="2521"/>
                                    </a:lnTo>
                                    <a:close/>
                                    <a:moveTo>
                                      <a:pt x="17790" y="3780"/>
                                    </a:moveTo>
                                    <a:lnTo>
                                      <a:pt x="17684" y="3844"/>
                                    </a:lnTo>
                                    <a:lnTo>
                                      <a:pt x="6227" y="10754"/>
                                    </a:lnTo>
                                    <a:lnTo>
                                      <a:pt x="6366" y="10838"/>
                                    </a:lnTo>
                                    <a:lnTo>
                                      <a:pt x="17750" y="17792"/>
                                    </a:lnTo>
                                    <a:lnTo>
                                      <a:pt x="17783" y="17812"/>
                                    </a:lnTo>
                                    <a:lnTo>
                                      <a:pt x="17816" y="17792"/>
                                    </a:lnTo>
                                    <a:lnTo>
                                      <a:pt x="21593" y="15516"/>
                                    </a:lnTo>
                                    <a:lnTo>
                                      <a:pt x="21593" y="15399"/>
                                    </a:lnTo>
                                    <a:lnTo>
                                      <a:pt x="17783" y="17728"/>
                                    </a:lnTo>
                                    <a:lnTo>
                                      <a:pt x="6504" y="10922"/>
                                    </a:lnTo>
                                    <a:lnTo>
                                      <a:pt x="17783" y="4032"/>
                                    </a:lnTo>
                                    <a:lnTo>
                                      <a:pt x="21593" y="6329"/>
                                    </a:lnTo>
                                    <a:lnTo>
                                      <a:pt x="21593" y="6100"/>
                                    </a:lnTo>
                                    <a:lnTo>
                                      <a:pt x="17889" y="3836"/>
                                    </a:lnTo>
                                    <a:lnTo>
                                      <a:pt x="17790" y="3780"/>
                                    </a:lnTo>
                                    <a:close/>
                                    <a:moveTo>
                                      <a:pt x="17790" y="1259"/>
                                    </a:moveTo>
                                    <a:lnTo>
                                      <a:pt x="17684" y="1323"/>
                                    </a:lnTo>
                                    <a:lnTo>
                                      <a:pt x="2073" y="10754"/>
                                    </a:lnTo>
                                    <a:lnTo>
                                      <a:pt x="2212" y="10838"/>
                                    </a:lnTo>
                                    <a:lnTo>
                                      <a:pt x="17750" y="20313"/>
                                    </a:lnTo>
                                    <a:lnTo>
                                      <a:pt x="17783" y="20333"/>
                                    </a:lnTo>
                                    <a:lnTo>
                                      <a:pt x="17816" y="20313"/>
                                    </a:lnTo>
                                    <a:lnTo>
                                      <a:pt x="21593" y="18033"/>
                                    </a:lnTo>
                                    <a:lnTo>
                                      <a:pt x="21593" y="17925"/>
                                    </a:lnTo>
                                    <a:lnTo>
                                      <a:pt x="17783" y="20249"/>
                                    </a:lnTo>
                                    <a:lnTo>
                                      <a:pt x="2351" y="10922"/>
                                    </a:lnTo>
                                    <a:lnTo>
                                      <a:pt x="17783" y="1511"/>
                                    </a:lnTo>
                                    <a:lnTo>
                                      <a:pt x="21593" y="3812"/>
                                    </a:lnTo>
                                    <a:lnTo>
                                      <a:pt x="21593" y="3575"/>
                                    </a:lnTo>
                                    <a:lnTo>
                                      <a:pt x="17889" y="1315"/>
                                    </a:lnTo>
                                    <a:lnTo>
                                      <a:pt x="17790" y="1259"/>
                                    </a:lnTo>
                                    <a:close/>
                                  </a:path>
                                </a:pathLst>
                              </a:custGeom>
                              <a:gradFill>
                                <a:gsLst>
                                  <a:gs pos="0">
                                    <a:schemeClr val="accent2"/>
                                  </a:gs>
                                  <a:gs pos="100000">
                                    <a:schemeClr val="accent3"/>
                                  </a:gs>
                                </a:gsLst>
                                <a:lin ang="0" scaled="1"/>
                              </a:gradFill>
                              <a:ln w="12700">
                                <a:miter lim="400000"/>
                              </a:ln>
                            </wps:spPr>
                            <wps:bodyPr lIns="38100" tIns="38100" rIns="38100" bIns="38100" anchor="ctr"/>
                          </wps:wsp>
                        </a:graphicData>
                      </a:graphic>
                    </wp:anchor>
                  </w:drawing>
                </mc:Choice>
                <mc:Fallback>
                  <w:pict>
                    <v:shape w14:anchorId="7A6F334C" id="Shape" o:spid="_x0000_s1026" alt="&quot;&quot;" style="position:absolute;margin-left:-71.3pt;margin-top:79.35pt;width:327.1pt;height:538.9pt;z-index:-251649024;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" path="m17895,64l17790,r-106,64l,10758r139,84l17757,21580r33,20l17823,21580r3777,-2281l21600,19195r-3810,2321l277,10930,17790,261r3810,2304l21600,2325,17895,64xm16614,10754r139,88l17757,11495r33,20l17829,11495r1077,-609l18978,10846r-72,-44l17902,10149r-99,-64l17691,10149r-1077,605xm17796,10341r892,505l17790,11431r-892,-505l17796,10341xm17790,7563r-106,65l12461,10758r138,88l17757,14021r33,20l17823,14021r3777,-2261l21600,11604r-3810,2344l12738,10926,17790,7820r3810,2281l21600,9908,17895,7628r-105,-65xm17790,8822r-106,64l14534,10754r139,88l17750,12754r33,20l17816,12754r3150,-1868l21039,10846r-73,-44l17889,8890r-99,-68xm17783,12690l14812,10926,17783,9078r2972,1764l17783,12690xm17790,5042r-106,64l8307,10758r139,84l17757,16538r33,20l17823,16538r3777,-2273l21600,14145r-3810,2333l8585,10934,17790,5307r3810,2296l21600,7383,17895,5118r-105,-76xm17790,6301r-106,64l10381,10754r138,84l17750,15271r33,20l17816,15271r3777,-2269l21593,12870r-3810,2337l10658,10922,17783,6553r3810,2289l21593,8638,17889,6365r-99,-64xm17790,2521r-106,64l4154,10758r138,84l17757,19059r33,20l17823,19059r3777,-2281l21600,16670r-3810,2325l4431,10930,17790,2782r3810,2300l21600,4850,17895,2589r-105,-68xm17790,3780r-106,64l6227,10754r139,84l17750,17792r33,20l17816,17792r3777,-2276l21593,15399r-3810,2329l6504,10922,17783,4032r3810,2297l21593,6100,17889,3836r-99,-56xm17790,1259r-106,64l2073,10754r139,84l17750,20313r33,20l17816,20313r3777,-2280l21593,17925r-3810,2324l2351,10922,17783,1511r3810,2301l21593,3575,17889,1315r-99,-56xe" fillcolor="#ff1571 [3205]" stroked="f" strokeweight="1pt">
                      <v:fill color2="#fdc082 [3206]" angle="90" focus="100%" type="gradient"/>
                      <v:stroke miterlimit="4" joinstyle="miter"/>
                      <v:path arrowok="t" o:extrusionok="f" o:connecttype="custom" o:connectlocs="2077085,3422016;2077085,3422016;2077085,3422016;2077085,3422016" o:connectangles="0,90,180,270"/>
                    </v:shape>
                  </w:pict>
                </mc:Fallback>
              </mc:AlternateContent>
            </w:r>
          </w:p>
        </w:tc>
        <w:tc>
          <w:tcPr>
            <w:tcW w:w="992" w:type="dxa"/>
          </w:tcPr>
          <w:p w14:paraId="025F6F3B" w14:textId="77777777" w:rsidR="005A2DF7" w:rsidRDefault="005A2DF7" w:rsidP="005A2DF7"/>
        </w:tc>
      </w:tr>
    </w:tbl>
    <w:p w14:paraId="499C0B95" w14:textId="72BBFCFB" w:rsidR="00A81248" w:rsidRDefault="008B32E7" w:rsidP="005A2DF7">
      <w:pPr>
        <w:rPr>
          <w:noProof/>
        </w:rPr>
      </w:pPr>
      <w:r>
        <w:rPr>
          <w:noProof/>
        </w:rPr>
        <w:lastRenderedPageBreak/>
        <w:t xml:space="preserve">                                     </w:t>
      </w:r>
      <w:r>
        <w:rPr>
          <w:noProof/>
        </w:rPr>
        <w:drawing>
          <wp:inline distT="0" distB="0" distL="0" distR="0" wp14:anchorId="5A11DA17" wp14:editId="235D6CC0">
            <wp:extent cx="3533775" cy="3392805"/>
            <wp:effectExtent l="0" t="0" r="9525" b="0"/>
            <wp:docPr id="1388405150" name="Picture 5" descr="A logo of a group of institu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405150" name="Picture 5" descr="A logo of a group of institutions&#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3533775" cy="3392805"/>
                    </a:xfrm>
                    <a:prstGeom prst="rect">
                      <a:avLst/>
                    </a:prstGeom>
                  </pic:spPr>
                </pic:pic>
              </a:graphicData>
            </a:graphic>
          </wp:inline>
        </w:drawing>
      </w:r>
    </w:p>
    <w:p w14:paraId="5DFF3FEC" w14:textId="77777777" w:rsidR="008B32E7" w:rsidRDefault="008B32E7" w:rsidP="005A2DF7">
      <w:pPr>
        <w:rPr>
          <w:noProof/>
        </w:rPr>
      </w:pPr>
    </w:p>
    <w:p w14:paraId="67CFBC20" w14:textId="77777777" w:rsidR="008B32E7" w:rsidRDefault="008B32E7" w:rsidP="005A2DF7">
      <w:pPr>
        <w:rPr>
          <w:noProof/>
        </w:rPr>
      </w:pPr>
    </w:p>
    <w:p w14:paraId="38A35214" w14:textId="77777777" w:rsidR="008B32E7" w:rsidRDefault="008B32E7" w:rsidP="005A2DF7">
      <w:pPr>
        <w:rPr>
          <w:noProof/>
        </w:rPr>
      </w:pPr>
    </w:p>
    <w:p w14:paraId="7FD76221" w14:textId="77777777" w:rsidR="008B32E7" w:rsidRDefault="008B32E7" w:rsidP="005A2DF7">
      <w:pPr>
        <w:rPr>
          <w:noProof/>
        </w:rPr>
      </w:pPr>
    </w:p>
    <w:p w14:paraId="1B76CB80" w14:textId="77777777" w:rsidR="008B32E7" w:rsidRDefault="008B32E7" w:rsidP="005A2DF7">
      <w:pPr>
        <w:rPr>
          <w:noProof/>
        </w:rPr>
      </w:pPr>
    </w:p>
    <w:p w14:paraId="6AF5411E" w14:textId="77777777" w:rsidR="008B32E7" w:rsidRDefault="008B32E7" w:rsidP="005A2DF7">
      <w:pPr>
        <w:rPr>
          <w:noProof/>
        </w:rPr>
      </w:pPr>
    </w:p>
    <w:p w14:paraId="130C8C32" w14:textId="77777777" w:rsidR="008B32E7" w:rsidRDefault="008B32E7" w:rsidP="005A2DF7">
      <w:pPr>
        <w:rPr>
          <w:noProof/>
        </w:rPr>
      </w:pPr>
    </w:p>
    <w:p w14:paraId="1B9B4DE7" w14:textId="77777777" w:rsidR="008B32E7" w:rsidRDefault="008B32E7" w:rsidP="005A2DF7">
      <w:pPr>
        <w:rPr>
          <w:noProof/>
        </w:rPr>
      </w:pPr>
    </w:p>
    <w:p w14:paraId="4906B745" w14:textId="77777777" w:rsidR="008B32E7" w:rsidRDefault="008B32E7" w:rsidP="005A2DF7">
      <w:pPr>
        <w:rPr>
          <w:noProof/>
        </w:rPr>
      </w:pPr>
    </w:p>
    <w:p w14:paraId="369E6628" w14:textId="3CB61A62" w:rsidR="008B32E7" w:rsidRDefault="008B32E7" w:rsidP="005A2DF7">
      <w:pPr>
        <w:rPr>
          <w:noProof/>
          <w:sz w:val="32"/>
          <w:szCs w:val="32"/>
        </w:rPr>
      </w:pPr>
      <w:r w:rsidRPr="008B32E7">
        <w:rPr>
          <w:noProof/>
          <w:sz w:val="36"/>
          <w:szCs w:val="36"/>
        </w:rPr>
        <w:t xml:space="preserve">         Date</w:t>
      </w:r>
      <w:r>
        <w:rPr>
          <w:noProof/>
          <w:sz w:val="48"/>
          <w:szCs w:val="48"/>
        </w:rPr>
        <w:t xml:space="preserve"> : </w:t>
      </w:r>
      <w:r>
        <w:rPr>
          <w:noProof/>
          <w:sz w:val="32"/>
          <w:szCs w:val="32"/>
        </w:rPr>
        <w:t xml:space="preserve">11/03/2025                                          </w:t>
      </w:r>
      <w:r w:rsidRPr="008B32E7">
        <w:rPr>
          <w:noProof/>
          <w:sz w:val="32"/>
          <w:szCs w:val="32"/>
        </w:rPr>
        <w:t>Student name</w:t>
      </w:r>
      <w:r w:rsidRPr="008B32E7">
        <w:rPr>
          <w:noProof/>
          <w:sz w:val="36"/>
          <w:szCs w:val="36"/>
        </w:rPr>
        <w:t xml:space="preserve"> </w:t>
      </w:r>
      <w:r>
        <w:rPr>
          <w:noProof/>
          <w:sz w:val="32"/>
          <w:szCs w:val="32"/>
        </w:rPr>
        <w:t xml:space="preserve">: Alok mishra </w:t>
      </w:r>
    </w:p>
    <w:p w14:paraId="09485644" w14:textId="07E0B570" w:rsidR="008B32E7" w:rsidRPr="008B32E7" w:rsidRDefault="008B32E7" w:rsidP="005A2DF7">
      <w:pPr>
        <w:rPr>
          <w:sz w:val="32"/>
          <w:szCs w:val="32"/>
        </w:rPr>
      </w:pPr>
      <w:r>
        <w:rPr>
          <w:noProof/>
          <w:sz w:val="32"/>
          <w:szCs w:val="32"/>
        </w:rPr>
        <w:t xml:space="preserve">                                                                                Teacher name : Bikki kumar </w:t>
      </w:r>
    </w:p>
    <w:sectPr w:rsidR="008B32E7" w:rsidRPr="008B32E7" w:rsidSect="005F4A20">
      <w:headerReference w:type="default" r:id="rId15"/>
      <w:footerReference w:type="even" r:id="rId16"/>
      <w:footerReference w:type="default" r:id="rId17"/>
      <w:pgSz w:w="12240" w:h="15840" w:code="1"/>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03615B" w14:textId="77777777" w:rsidR="00411E79" w:rsidRDefault="00411E79" w:rsidP="001205A1">
      <w:r>
        <w:separator/>
      </w:r>
    </w:p>
  </w:endnote>
  <w:endnote w:type="continuationSeparator" w:id="0">
    <w:p w14:paraId="38DA3382" w14:textId="77777777" w:rsidR="00411E79" w:rsidRDefault="00411E79"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138362992"/>
      <w:docPartObj>
        <w:docPartGallery w:val="Page Numbers (Bottom of Page)"/>
        <w:docPartUnique/>
      </w:docPartObj>
    </w:sdtPr>
    <w:sdtContent>
      <w:p w14:paraId="513E9D8C" w14:textId="77777777" w:rsidR="00637B83" w:rsidRDefault="00637B83" w:rsidP="001739D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00887670"/>
      <w:docPartObj>
        <w:docPartGallery w:val="Page Numbers (Bottom of Page)"/>
        <w:docPartUnique/>
      </w:docPartObj>
    </w:sdtPr>
    <w:sdtContent>
      <w:p w14:paraId="6A2EE7BD"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47D1C5F"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C66344" w14:textId="42664202" w:rsidR="000F0731" w:rsidRPr="000F0731" w:rsidRDefault="000F0731" w:rsidP="00DA2086">
    <w:pPr>
      <w:pStyle w:val="Foote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6DBE58" w14:textId="77777777" w:rsidR="00411E79" w:rsidRDefault="00411E79" w:rsidP="001205A1">
      <w:r>
        <w:separator/>
      </w:r>
    </w:p>
  </w:footnote>
  <w:footnote w:type="continuationSeparator" w:id="0">
    <w:p w14:paraId="2BC9B384" w14:textId="77777777" w:rsidR="00411E79" w:rsidRDefault="00411E79"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5B23C7" w14:textId="6AD890C0" w:rsidR="00637B83" w:rsidRDefault="00637B83" w:rsidP="005229FF">
    <w:pPr>
      <w:pStyle w:val="Header"/>
      <w:jc w:val="center"/>
    </w:pPr>
  </w:p>
  <w:p w14:paraId="1033E20B" w14:textId="77777777" w:rsidR="00255580" w:rsidRPr="00637B83" w:rsidRDefault="00255580" w:rsidP="005229F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D94FC7"/>
    <w:multiLevelType w:val="multilevel"/>
    <w:tmpl w:val="93A00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E263E8"/>
    <w:multiLevelType w:val="multilevel"/>
    <w:tmpl w:val="EEC24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5758BC"/>
    <w:multiLevelType w:val="multilevel"/>
    <w:tmpl w:val="D618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164139"/>
    <w:multiLevelType w:val="multilevel"/>
    <w:tmpl w:val="F51CE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2E4798"/>
    <w:multiLevelType w:val="multilevel"/>
    <w:tmpl w:val="906E5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D54026"/>
    <w:multiLevelType w:val="multilevel"/>
    <w:tmpl w:val="61F44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3611121">
    <w:abstractNumId w:val="3"/>
  </w:num>
  <w:num w:numId="2" w16cid:durableId="895315280">
    <w:abstractNumId w:val="2"/>
  </w:num>
  <w:num w:numId="3" w16cid:durableId="964968772">
    <w:abstractNumId w:val="1"/>
  </w:num>
  <w:num w:numId="4" w16cid:durableId="1167402497">
    <w:abstractNumId w:val="0"/>
  </w:num>
  <w:num w:numId="5" w16cid:durableId="928460905">
    <w:abstractNumId w:val="4"/>
  </w:num>
  <w:num w:numId="6" w16cid:durableId="3462499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9FF"/>
    <w:rsid w:val="00036DC3"/>
    <w:rsid w:val="000C4ED1"/>
    <w:rsid w:val="000F0731"/>
    <w:rsid w:val="001205A1"/>
    <w:rsid w:val="001D78B9"/>
    <w:rsid w:val="00216DB3"/>
    <w:rsid w:val="00255580"/>
    <w:rsid w:val="002B6593"/>
    <w:rsid w:val="0031055C"/>
    <w:rsid w:val="003840BC"/>
    <w:rsid w:val="003B19C2"/>
    <w:rsid w:val="00411E79"/>
    <w:rsid w:val="005229FF"/>
    <w:rsid w:val="005A2DF7"/>
    <w:rsid w:val="005D557C"/>
    <w:rsid w:val="005F4A20"/>
    <w:rsid w:val="00637B83"/>
    <w:rsid w:val="006C60E6"/>
    <w:rsid w:val="006D2C4C"/>
    <w:rsid w:val="00875863"/>
    <w:rsid w:val="008B32E7"/>
    <w:rsid w:val="008E0C06"/>
    <w:rsid w:val="00971E71"/>
    <w:rsid w:val="00A15CF7"/>
    <w:rsid w:val="00A65B25"/>
    <w:rsid w:val="00A81248"/>
    <w:rsid w:val="00B37AA0"/>
    <w:rsid w:val="00B94FE8"/>
    <w:rsid w:val="00DA2086"/>
    <w:rsid w:val="00E61F1F"/>
    <w:rsid w:val="00E638E6"/>
    <w:rsid w:val="00E752EB"/>
    <w:rsid w:val="00EA2F70"/>
    <w:rsid w:val="00F32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857DE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0F0731"/>
  </w:style>
  <w:style w:type="paragraph" w:styleId="Heading1">
    <w:name w:val="heading 1"/>
    <w:basedOn w:val="Normal"/>
    <w:next w:val="Normal"/>
    <w:link w:val="Heading1Char"/>
    <w:qFormat/>
    <w:rsid w:val="000F0731"/>
    <w:pPr>
      <w:keepNext/>
      <w:keepLines/>
      <w:spacing w:before="240"/>
      <w:outlineLvl w:val="0"/>
    </w:pPr>
    <w:rPr>
      <w:rFonts w:asciiTheme="majorHAnsi" w:eastAsiaTheme="majorEastAsia" w:hAnsiTheme="majorHAnsi" w:cstheme="majorBidi"/>
      <w:b/>
      <w:color w:val="3B4455" w:themeColor="accent1"/>
      <w:sz w:val="80"/>
      <w:szCs w:val="32"/>
    </w:rPr>
  </w:style>
  <w:style w:type="paragraph" w:styleId="Heading2">
    <w:name w:val="heading 2"/>
    <w:basedOn w:val="Normal"/>
    <w:next w:val="Normal"/>
    <w:link w:val="Heading2Char"/>
    <w:uiPriority w:val="1"/>
    <w:qFormat/>
    <w:rsid w:val="000F0731"/>
    <w:pPr>
      <w:keepNext/>
      <w:keepLines/>
      <w:outlineLvl w:val="1"/>
    </w:pPr>
    <w:rPr>
      <w:rFonts w:eastAsiaTheme="majorEastAsia" w:cstheme="majorBidi"/>
      <w:color w:val="3B4455" w:themeColor="accent1"/>
      <w:sz w:val="42"/>
      <w:szCs w:val="26"/>
    </w:rPr>
  </w:style>
  <w:style w:type="paragraph" w:styleId="Heading3">
    <w:name w:val="heading 3"/>
    <w:basedOn w:val="Normal"/>
    <w:next w:val="Normal"/>
    <w:link w:val="Heading3Char"/>
    <w:uiPriority w:val="2"/>
    <w:qFormat/>
    <w:rsid w:val="000F0731"/>
    <w:pPr>
      <w:keepNext/>
      <w:keepLines/>
      <w:outlineLvl w:val="2"/>
    </w:pPr>
    <w:rPr>
      <w:rFonts w:asciiTheme="majorHAnsi" w:eastAsiaTheme="majorEastAsia" w:hAnsiTheme="majorHAnsi" w:cstheme="majorBidi"/>
      <w:b/>
      <w:color w:val="FF1571" w:themeColor="accent2"/>
      <w:sz w:val="36"/>
    </w:rPr>
  </w:style>
  <w:style w:type="paragraph" w:styleId="Heading4">
    <w:name w:val="heading 4"/>
    <w:basedOn w:val="Normal"/>
    <w:next w:val="Normal"/>
    <w:link w:val="Heading4Char"/>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Heading5">
    <w:name w:val="heading 5"/>
    <w:basedOn w:val="Normal"/>
    <w:next w:val="Normal"/>
    <w:link w:val="Heading5Char"/>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4A20"/>
    <w:rPr>
      <w:rFonts w:ascii="Times New Roman" w:hAnsi="Times New Roman" w:cs="Times New Roman"/>
      <w:sz w:val="18"/>
      <w:szCs w:val="18"/>
    </w:rPr>
  </w:style>
  <w:style w:type="character" w:customStyle="1" w:styleId="Heading1Char">
    <w:name w:val="Heading 1 Char"/>
    <w:basedOn w:val="DefaultParagraphFont"/>
    <w:link w:val="Heading1"/>
    <w:rsid w:val="000F0731"/>
    <w:rPr>
      <w:rFonts w:asciiTheme="majorHAnsi" w:eastAsiaTheme="majorEastAsia" w:hAnsiTheme="majorHAnsi" w:cstheme="majorBidi"/>
      <w:b/>
      <w:color w:val="3B4455" w:themeColor="accent1"/>
      <w:sz w:val="80"/>
      <w:szCs w:val="32"/>
    </w:rPr>
  </w:style>
  <w:style w:type="character" w:customStyle="1" w:styleId="Heading2Char">
    <w:name w:val="Heading 2 Char"/>
    <w:basedOn w:val="DefaultParagraphFont"/>
    <w:link w:val="Heading2"/>
    <w:uiPriority w:val="1"/>
    <w:rsid w:val="000F0731"/>
    <w:rPr>
      <w:rFonts w:eastAsiaTheme="majorEastAsia" w:cstheme="majorBidi"/>
      <w:color w:val="3B4455" w:themeColor="accent1"/>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0F0731"/>
    <w:rPr>
      <w:rFonts w:asciiTheme="majorHAnsi" w:eastAsiaTheme="majorEastAsia" w:hAnsiTheme="majorHAnsi" w:cstheme="majorBidi"/>
      <w:b/>
      <w:color w:val="FF1571" w:themeColor="accent2"/>
      <w:sz w:val="36"/>
    </w:rPr>
  </w:style>
  <w:style w:type="character" w:customStyle="1" w:styleId="Heading4Char">
    <w:name w:val="Heading 4 Char"/>
    <w:basedOn w:val="DefaultParagraphFont"/>
    <w:link w:val="Heading4"/>
    <w:uiPriority w:val="3"/>
    <w:rsid w:val="005F4A20"/>
    <w:rPr>
      <w:rFonts w:eastAsiaTheme="majorEastAsia" w:cstheme="majorBidi"/>
      <w:iCs/>
      <w:color w:val="3B4455" w:themeColor="accent1"/>
      <w:sz w:val="30"/>
    </w:rPr>
  </w:style>
  <w:style w:type="paragraph" w:customStyle="1" w:styleId="Text">
    <w:name w:val="Text"/>
    <w:basedOn w:val="Normal"/>
    <w:uiPriority w:val="5"/>
    <w:qFormat/>
    <w:rsid w:val="005F4A20"/>
    <w:pPr>
      <w:spacing w:line="216" w:lineRule="auto"/>
    </w:pPr>
    <w:rPr>
      <w:color w:val="3B4455" w:themeColor="accent1"/>
      <w:sz w:val="28"/>
    </w:rPr>
  </w:style>
  <w:style w:type="paragraph" w:styleId="Header">
    <w:name w:val="header"/>
    <w:basedOn w:val="Normal"/>
    <w:link w:val="HeaderChar"/>
    <w:uiPriority w:val="99"/>
    <w:rsid w:val="00637B83"/>
    <w:pPr>
      <w:tabs>
        <w:tab w:val="center" w:pos="4680"/>
        <w:tab w:val="right" w:pos="9360"/>
      </w:tabs>
      <w:jc w:val="right"/>
    </w:pPr>
    <w:rPr>
      <w:color w:val="3B4455" w:themeColor="accent1"/>
      <w:sz w:val="20"/>
    </w:rPr>
  </w:style>
  <w:style w:type="character" w:customStyle="1" w:styleId="HeaderChar">
    <w:name w:val="Header Char"/>
    <w:basedOn w:val="DefaultParagraphFont"/>
    <w:link w:val="Header"/>
    <w:uiPriority w:val="99"/>
    <w:rsid w:val="005F4A20"/>
    <w:rPr>
      <w:color w:val="3B4455" w:themeColor="accent1"/>
      <w:sz w:val="20"/>
    </w:rPr>
  </w:style>
  <w:style w:type="paragraph" w:styleId="Footer">
    <w:name w:val="footer"/>
    <w:basedOn w:val="Normal"/>
    <w:link w:val="FooterChar"/>
    <w:uiPriority w:val="99"/>
    <w:rsid w:val="00637B83"/>
    <w:pPr>
      <w:tabs>
        <w:tab w:val="center" w:pos="4680"/>
        <w:tab w:val="right" w:pos="9360"/>
      </w:tabs>
      <w:jc w:val="center"/>
    </w:pPr>
    <w:rPr>
      <w:b/>
      <w:color w:val="3B4455" w:themeColor="accent1"/>
      <w:sz w:val="20"/>
    </w:rPr>
  </w:style>
  <w:style w:type="character" w:customStyle="1" w:styleId="FooterChar">
    <w:name w:val="Footer Char"/>
    <w:basedOn w:val="DefaultParagraphFont"/>
    <w:link w:val="Footer"/>
    <w:uiPriority w:val="99"/>
    <w:rsid w:val="005F4A20"/>
    <w:rPr>
      <w:b/>
      <w:color w:val="3B4455" w:themeColor="accent1"/>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0F0731"/>
    <w:rPr>
      <w:rFonts w:asciiTheme="majorHAnsi" w:eastAsiaTheme="majorEastAsia" w:hAnsiTheme="majorHAnsi" w:cstheme="majorBidi"/>
      <w:b/>
      <w:color w:val="3B4455" w:themeColor="accent1"/>
      <w:sz w:val="36"/>
    </w:rPr>
  </w:style>
  <w:style w:type="character" w:styleId="PlaceholderText">
    <w:name w:val="Placeholder Text"/>
    <w:basedOn w:val="DefaultParagraphFont"/>
    <w:uiPriority w:val="99"/>
    <w:semiHidden/>
    <w:rsid w:val="005F4A20"/>
    <w:rPr>
      <w:color w:val="808080"/>
    </w:rPr>
  </w:style>
  <w:style w:type="paragraph" w:styleId="Quote">
    <w:name w:val="Quote"/>
    <w:basedOn w:val="Normal"/>
    <w:next w:val="Normal"/>
    <w:link w:val="QuoteChar"/>
    <w:uiPriority w:val="29"/>
    <w:qFormat/>
    <w:rsid w:val="000F0731"/>
    <w:pPr>
      <w:spacing w:before="200" w:after="160"/>
    </w:pPr>
    <w:rPr>
      <w:rFonts w:asciiTheme="majorHAnsi" w:hAnsiTheme="majorHAnsi"/>
      <w:iCs/>
      <w:color w:val="26414C" w:themeColor="accent5" w:themeShade="40"/>
      <w:sz w:val="76"/>
    </w:rPr>
  </w:style>
  <w:style w:type="character" w:customStyle="1" w:styleId="QuoteChar">
    <w:name w:val="Quote Char"/>
    <w:basedOn w:val="DefaultParagraphFont"/>
    <w:link w:val="Quote"/>
    <w:uiPriority w:val="29"/>
    <w:rsid w:val="000F0731"/>
    <w:rPr>
      <w:rFonts w:asciiTheme="majorHAnsi" w:hAnsiTheme="majorHAnsi"/>
      <w:iCs/>
      <w:color w:val="26414C" w:themeColor="accent5" w:themeShade="40"/>
      <w:sz w:val="76"/>
    </w:rPr>
  </w:style>
  <w:style w:type="paragraph" w:styleId="ListParagraph">
    <w:name w:val="List Paragraph"/>
    <w:basedOn w:val="Normal"/>
    <w:uiPriority w:val="34"/>
    <w:semiHidden/>
    <w:qFormat/>
    <w:rsid w:val="00DA20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351331">
      <w:bodyDiv w:val="1"/>
      <w:marLeft w:val="0"/>
      <w:marRight w:val="0"/>
      <w:marTop w:val="0"/>
      <w:marBottom w:val="0"/>
      <w:divBdr>
        <w:top w:val="none" w:sz="0" w:space="0" w:color="auto"/>
        <w:left w:val="none" w:sz="0" w:space="0" w:color="auto"/>
        <w:bottom w:val="none" w:sz="0" w:space="0" w:color="auto"/>
        <w:right w:val="none" w:sz="0" w:space="0" w:color="auto"/>
      </w:divBdr>
    </w:div>
    <w:div w:id="517089434">
      <w:bodyDiv w:val="1"/>
      <w:marLeft w:val="0"/>
      <w:marRight w:val="0"/>
      <w:marTop w:val="0"/>
      <w:marBottom w:val="0"/>
      <w:divBdr>
        <w:top w:val="none" w:sz="0" w:space="0" w:color="auto"/>
        <w:left w:val="none" w:sz="0" w:space="0" w:color="auto"/>
        <w:bottom w:val="none" w:sz="0" w:space="0" w:color="auto"/>
        <w:right w:val="none" w:sz="0" w:space="0" w:color="auto"/>
      </w:divBdr>
    </w:div>
    <w:div w:id="626594351">
      <w:bodyDiv w:val="1"/>
      <w:marLeft w:val="0"/>
      <w:marRight w:val="0"/>
      <w:marTop w:val="0"/>
      <w:marBottom w:val="0"/>
      <w:divBdr>
        <w:top w:val="none" w:sz="0" w:space="0" w:color="auto"/>
        <w:left w:val="none" w:sz="0" w:space="0" w:color="auto"/>
        <w:bottom w:val="none" w:sz="0" w:space="0" w:color="auto"/>
        <w:right w:val="none" w:sz="0" w:space="0" w:color="auto"/>
      </w:divBdr>
    </w:div>
    <w:div w:id="738746806">
      <w:bodyDiv w:val="1"/>
      <w:marLeft w:val="0"/>
      <w:marRight w:val="0"/>
      <w:marTop w:val="0"/>
      <w:marBottom w:val="0"/>
      <w:divBdr>
        <w:top w:val="none" w:sz="0" w:space="0" w:color="auto"/>
        <w:left w:val="none" w:sz="0" w:space="0" w:color="auto"/>
        <w:bottom w:val="none" w:sz="0" w:space="0" w:color="auto"/>
        <w:right w:val="none" w:sz="0" w:space="0" w:color="auto"/>
      </w:divBdr>
    </w:div>
    <w:div w:id="901060617">
      <w:bodyDiv w:val="1"/>
      <w:marLeft w:val="0"/>
      <w:marRight w:val="0"/>
      <w:marTop w:val="0"/>
      <w:marBottom w:val="0"/>
      <w:divBdr>
        <w:top w:val="none" w:sz="0" w:space="0" w:color="auto"/>
        <w:left w:val="none" w:sz="0" w:space="0" w:color="auto"/>
        <w:bottom w:val="none" w:sz="0" w:space="0" w:color="auto"/>
        <w:right w:val="none" w:sz="0" w:space="0" w:color="auto"/>
      </w:divBdr>
    </w:div>
    <w:div w:id="1011488651">
      <w:bodyDiv w:val="1"/>
      <w:marLeft w:val="0"/>
      <w:marRight w:val="0"/>
      <w:marTop w:val="0"/>
      <w:marBottom w:val="0"/>
      <w:divBdr>
        <w:top w:val="none" w:sz="0" w:space="0" w:color="auto"/>
        <w:left w:val="none" w:sz="0" w:space="0" w:color="auto"/>
        <w:bottom w:val="none" w:sz="0" w:space="0" w:color="auto"/>
        <w:right w:val="none" w:sz="0" w:space="0" w:color="auto"/>
      </w:divBdr>
    </w:div>
    <w:div w:id="1045257142">
      <w:bodyDiv w:val="1"/>
      <w:marLeft w:val="0"/>
      <w:marRight w:val="0"/>
      <w:marTop w:val="0"/>
      <w:marBottom w:val="0"/>
      <w:divBdr>
        <w:top w:val="none" w:sz="0" w:space="0" w:color="auto"/>
        <w:left w:val="none" w:sz="0" w:space="0" w:color="auto"/>
        <w:bottom w:val="none" w:sz="0" w:space="0" w:color="auto"/>
        <w:right w:val="none" w:sz="0" w:space="0" w:color="auto"/>
      </w:divBdr>
    </w:div>
    <w:div w:id="1065106398">
      <w:bodyDiv w:val="1"/>
      <w:marLeft w:val="0"/>
      <w:marRight w:val="0"/>
      <w:marTop w:val="0"/>
      <w:marBottom w:val="0"/>
      <w:divBdr>
        <w:top w:val="none" w:sz="0" w:space="0" w:color="auto"/>
        <w:left w:val="none" w:sz="0" w:space="0" w:color="auto"/>
        <w:bottom w:val="none" w:sz="0" w:space="0" w:color="auto"/>
        <w:right w:val="none" w:sz="0" w:space="0" w:color="auto"/>
      </w:divBdr>
    </w:div>
    <w:div w:id="1136066619">
      <w:bodyDiv w:val="1"/>
      <w:marLeft w:val="0"/>
      <w:marRight w:val="0"/>
      <w:marTop w:val="0"/>
      <w:marBottom w:val="0"/>
      <w:divBdr>
        <w:top w:val="none" w:sz="0" w:space="0" w:color="auto"/>
        <w:left w:val="none" w:sz="0" w:space="0" w:color="auto"/>
        <w:bottom w:val="none" w:sz="0" w:space="0" w:color="auto"/>
        <w:right w:val="none" w:sz="0" w:space="0" w:color="auto"/>
      </w:divBdr>
    </w:div>
    <w:div w:id="1206137001">
      <w:bodyDiv w:val="1"/>
      <w:marLeft w:val="0"/>
      <w:marRight w:val="0"/>
      <w:marTop w:val="0"/>
      <w:marBottom w:val="0"/>
      <w:divBdr>
        <w:top w:val="none" w:sz="0" w:space="0" w:color="auto"/>
        <w:left w:val="none" w:sz="0" w:space="0" w:color="auto"/>
        <w:bottom w:val="none" w:sz="0" w:space="0" w:color="auto"/>
        <w:right w:val="none" w:sz="0" w:space="0" w:color="auto"/>
      </w:divBdr>
    </w:div>
    <w:div w:id="1408530308">
      <w:bodyDiv w:val="1"/>
      <w:marLeft w:val="0"/>
      <w:marRight w:val="0"/>
      <w:marTop w:val="0"/>
      <w:marBottom w:val="0"/>
      <w:divBdr>
        <w:top w:val="none" w:sz="0" w:space="0" w:color="auto"/>
        <w:left w:val="none" w:sz="0" w:space="0" w:color="auto"/>
        <w:bottom w:val="none" w:sz="0" w:space="0" w:color="auto"/>
        <w:right w:val="none" w:sz="0" w:space="0" w:color="auto"/>
      </w:divBdr>
    </w:div>
    <w:div w:id="1451629532">
      <w:bodyDiv w:val="1"/>
      <w:marLeft w:val="0"/>
      <w:marRight w:val="0"/>
      <w:marTop w:val="0"/>
      <w:marBottom w:val="0"/>
      <w:divBdr>
        <w:top w:val="none" w:sz="0" w:space="0" w:color="auto"/>
        <w:left w:val="none" w:sz="0" w:space="0" w:color="auto"/>
        <w:bottom w:val="none" w:sz="0" w:space="0" w:color="auto"/>
        <w:right w:val="none" w:sz="0" w:space="0" w:color="auto"/>
      </w:divBdr>
    </w:div>
    <w:div w:id="1459494084">
      <w:bodyDiv w:val="1"/>
      <w:marLeft w:val="0"/>
      <w:marRight w:val="0"/>
      <w:marTop w:val="0"/>
      <w:marBottom w:val="0"/>
      <w:divBdr>
        <w:top w:val="none" w:sz="0" w:space="0" w:color="auto"/>
        <w:left w:val="none" w:sz="0" w:space="0" w:color="auto"/>
        <w:bottom w:val="none" w:sz="0" w:space="0" w:color="auto"/>
        <w:right w:val="none" w:sz="0" w:space="0" w:color="auto"/>
      </w:divBdr>
    </w:div>
    <w:div w:id="1486162471">
      <w:bodyDiv w:val="1"/>
      <w:marLeft w:val="0"/>
      <w:marRight w:val="0"/>
      <w:marTop w:val="0"/>
      <w:marBottom w:val="0"/>
      <w:divBdr>
        <w:top w:val="none" w:sz="0" w:space="0" w:color="auto"/>
        <w:left w:val="none" w:sz="0" w:space="0" w:color="auto"/>
        <w:bottom w:val="none" w:sz="0" w:space="0" w:color="auto"/>
        <w:right w:val="none" w:sz="0" w:space="0" w:color="auto"/>
      </w:divBdr>
    </w:div>
    <w:div w:id="1604530492">
      <w:bodyDiv w:val="1"/>
      <w:marLeft w:val="0"/>
      <w:marRight w:val="0"/>
      <w:marTop w:val="0"/>
      <w:marBottom w:val="0"/>
      <w:divBdr>
        <w:top w:val="none" w:sz="0" w:space="0" w:color="auto"/>
        <w:left w:val="none" w:sz="0" w:space="0" w:color="auto"/>
        <w:bottom w:val="none" w:sz="0" w:space="0" w:color="auto"/>
        <w:right w:val="none" w:sz="0" w:space="0" w:color="auto"/>
      </w:divBdr>
    </w:div>
    <w:div w:id="1880629420">
      <w:bodyDiv w:val="1"/>
      <w:marLeft w:val="0"/>
      <w:marRight w:val="0"/>
      <w:marTop w:val="0"/>
      <w:marBottom w:val="0"/>
      <w:divBdr>
        <w:top w:val="none" w:sz="0" w:space="0" w:color="auto"/>
        <w:left w:val="none" w:sz="0" w:space="0" w:color="auto"/>
        <w:bottom w:val="none" w:sz="0" w:space="0" w:color="auto"/>
        <w:right w:val="none" w:sz="0" w:space="0" w:color="auto"/>
      </w:divBdr>
    </w:div>
    <w:div w:id="1946571129">
      <w:bodyDiv w:val="1"/>
      <w:marLeft w:val="0"/>
      <w:marRight w:val="0"/>
      <w:marTop w:val="0"/>
      <w:marBottom w:val="0"/>
      <w:divBdr>
        <w:top w:val="none" w:sz="0" w:space="0" w:color="auto"/>
        <w:left w:val="none" w:sz="0" w:space="0" w:color="auto"/>
        <w:bottom w:val="none" w:sz="0" w:space="0" w:color="auto"/>
        <w:right w:val="none" w:sz="0" w:space="0" w:color="auto"/>
      </w:divBdr>
    </w:div>
    <w:div w:id="197035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tsbe\AppData\Roaming\Microsoft\Templates\Geometric%20student%20report.dotx" TargetMode="External"/></Relationship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99111-9D6F-4FD1-899A-4E0B300B19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DE1A47-5C16-4CBF-90B0-BC2DEED23AB8}">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909C2606-6035-49A0-8211-65DEE79E8914}">
  <ds:schemaRefs>
    <ds:schemaRef ds:uri="http://schemas.microsoft.com/sharepoint/v3/contenttype/forms"/>
  </ds:schemaRefs>
</ds:datastoreItem>
</file>

<file path=customXml/itemProps4.xml><?xml version="1.0" encoding="utf-8"?>
<ds:datastoreItem xmlns:ds="http://schemas.openxmlformats.org/officeDocument/2006/customXml" ds:itemID="{8861D501-EE2E-4BCE-9F33-133B9B5C1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Geometric student report.dotx</Template>
  <TotalTime>0</TotalTime>
  <Pages>6</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2025-03-11T05:03:00Z</dcterms:created>
  <dcterms:modified xsi:type="dcterms:W3CDTF">2025-03-11T05:49:00Z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